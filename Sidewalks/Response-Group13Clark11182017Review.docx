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0C0F6157" w:rsidR="009B1D59" w:rsidRPr="00E14E8D" w:rsidRDefault="000705DF" w:rsidP="009B1D59">
      <w:pPr>
        <w:pStyle w:val="Title1"/>
      </w:pPr>
      <w:bookmarkStart w:id="0" w:name="_Hlk484026499"/>
      <w:bookmarkEnd w:id="0"/>
      <w:commentRangeStart w:id="1"/>
      <w:proofErr w:type="spellStart"/>
      <w:r>
        <w:t>WalkNet</w:t>
      </w:r>
      <w:proofErr w:type="spellEnd"/>
      <w:r>
        <w:t xml:space="preserve">: A deep learning approach </w:t>
      </w:r>
      <w:commentRangeEnd w:id="1"/>
      <w:r w:rsidR="004D3FD0">
        <w:rPr>
          <w:rStyle w:val="CommentReference"/>
          <w:b w:val="0"/>
        </w:rPr>
        <w:commentReference w:id="1"/>
      </w:r>
      <w:r>
        <w:t>to improving sidewalk quality and accessibility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xml:space="preserve">, Alex </w:t>
      </w:r>
      <w:proofErr w:type="spellStart"/>
      <w:r w:rsidRPr="00E14E8D">
        <w:rPr>
          <w:lang w:val="de-DE"/>
        </w:rPr>
        <w:t>Deshowitz</w:t>
      </w:r>
      <w:proofErr w:type="spellEnd"/>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30B40C61" w:rsidR="009B1D59" w:rsidRPr="00F06B81" w:rsidRDefault="009B1D59" w:rsidP="009061C5">
      <w:pPr>
        <w:pStyle w:val="abstract"/>
      </w:pPr>
      <w:r w:rsidRPr="00E14E8D">
        <w:rPr>
          <w:b/>
        </w:rPr>
        <w:t>Abstract.</w:t>
      </w:r>
      <w:r w:rsidRPr="00E14E8D">
        <w:t xml:space="preserve"> </w:t>
      </w:r>
      <w:r w:rsidR="00CA6444">
        <w:t xml:space="preserve">Today,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areas in the most need.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w:t>
      </w:r>
      <w:r w:rsidR="001E62DF" w:rsidRPr="00504E43">
        <w:rPr>
          <w:highlight w:val="yellow"/>
        </w:rPr>
        <w:t xml:space="preserve">a quality sidewalk infrastructure </w:t>
      </w:r>
      <w:commentRangeStart w:id="2"/>
      <w:commentRangeStart w:id="3"/>
      <w:r w:rsidR="001E62DF" w:rsidRPr="00504E43">
        <w:rPr>
          <w:highlight w:val="yellow"/>
        </w:rPr>
        <w:t>carries</w:t>
      </w:r>
      <w:commentRangeEnd w:id="2"/>
      <w:r w:rsidR="00504E43">
        <w:rPr>
          <w:rStyle w:val="CommentReference"/>
        </w:rPr>
        <w:commentReference w:id="2"/>
      </w:r>
      <w:commentRangeEnd w:id="3"/>
      <w:r w:rsidR="003822CF">
        <w:rPr>
          <w:rStyle w:val="CommentReference"/>
        </w:rPr>
        <w:commentReference w:id="3"/>
      </w:r>
      <w:r w:rsidR="001E62DF">
        <w:t xml:space="preserve">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w:t>
      </w:r>
      <w:commentRangeStart w:id="4"/>
      <w:commentRangeStart w:id="5"/>
      <w:r w:rsidR="001E62DF">
        <w:t>both</w:t>
      </w:r>
      <w:commentRangeEnd w:id="4"/>
      <w:r w:rsidR="00504E43">
        <w:rPr>
          <w:rStyle w:val="CommentReference"/>
        </w:rPr>
        <w:commentReference w:id="4"/>
      </w:r>
      <w:commentRangeEnd w:id="5"/>
      <w:r w:rsidR="003822CF">
        <w:rPr>
          <w:rStyle w:val="CommentReference"/>
        </w:rPr>
        <w:commentReference w:id="5"/>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We used neural network</w:t>
      </w:r>
      <w:r w:rsidR="001E62DF">
        <w:rPr>
          <w:szCs w:val="18"/>
        </w:rPr>
        <w:t>s</w:t>
      </w:r>
      <w:r w:rsidR="00523499">
        <w:rPr>
          <w:szCs w:val="18"/>
        </w:rPr>
        <w:t xml:space="preserve"> 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r w:rsidR="008061F9">
        <w:rPr>
          <w:szCs w:val="18"/>
        </w:rPr>
        <w:t>Neural Network</w:t>
      </w:r>
      <w:r w:rsidR="001E62DF">
        <w:rPr>
          <w:szCs w:val="18"/>
        </w:rPr>
        <w:t xml:space="preserve"> 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r w:rsidR="004E3367">
        <w:rPr>
          <w:szCs w:val="18"/>
        </w:rPr>
        <w:t>This model 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w:t>
      </w:r>
      <w:proofErr w:type="spellStart"/>
      <w:r w:rsidR="004E3367">
        <w:rPr>
          <w:szCs w:val="18"/>
        </w:rPr>
        <w:t>TensorFlow</w:t>
      </w:r>
      <w:proofErr w:type="spellEnd"/>
      <w:r w:rsidR="004E3367">
        <w:rPr>
          <w:szCs w:val="18"/>
        </w:rPr>
        <w:t xml:space="preserve"> Object Detection API, we were able to construct a model that could accurately </w:t>
      </w:r>
      <w:r w:rsidR="009061C5">
        <w:rPr>
          <w:szCs w:val="18"/>
        </w:rPr>
        <w:t>isolate curbs and identify</w:t>
      </w:r>
      <w:r w:rsidR="004E3367">
        <w:rPr>
          <w:szCs w:val="18"/>
        </w:rPr>
        <w:t xml:space="preserve"> </w:t>
      </w:r>
      <w:commentRangeStart w:id="6"/>
      <w:r w:rsidR="004E3367">
        <w:rPr>
          <w:szCs w:val="18"/>
        </w:rPr>
        <w:t xml:space="preserve">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 as</w:t>
      </w:r>
      <w:r w:rsidR="004E3367">
        <w:rPr>
          <w:szCs w:val="18"/>
        </w:rPr>
        <w:t xml:space="preserve"> traffic data to determine project priority and ranking. For further research, we leave implementation and data layering as an area </w:t>
      </w:r>
      <w:r w:rsidR="009D734C">
        <w:rPr>
          <w:szCs w:val="18"/>
        </w:rPr>
        <w:t>of</w:t>
      </w:r>
      <w:r w:rsidR="004E3367">
        <w:rPr>
          <w:szCs w:val="18"/>
        </w:rPr>
        <w:t xml:space="preserve"> exploration.</w:t>
      </w:r>
      <w:r w:rsidR="008061F9">
        <w:rPr>
          <w:szCs w:val="18"/>
        </w:rPr>
        <w:t xml:space="preserve"> </w:t>
      </w:r>
      <w:commentRangeEnd w:id="6"/>
      <w:r w:rsidR="00504E43">
        <w:rPr>
          <w:rStyle w:val="CommentReference"/>
        </w:rPr>
        <w:commentReference w:id="6"/>
      </w:r>
    </w:p>
    <w:p w14:paraId="06DE050B" w14:textId="77777777" w:rsidR="009B1D59" w:rsidRPr="00E14E8D" w:rsidRDefault="009B1D59" w:rsidP="009B1D59">
      <w:pPr>
        <w:pStyle w:val="heading10"/>
      </w:pPr>
      <w:r w:rsidRPr="00E14E8D">
        <w:lastRenderedPageBreak/>
        <w:t>1   Introduction</w:t>
      </w:r>
    </w:p>
    <w:p w14:paraId="5DA41EA8" w14:textId="20B1969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 and collecting data on inconsistencies and risks lies in the hands of those who use these amenities.</w:t>
      </w:r>
      <w:r>
        <w:t xml:space="preserve"> In other words, word of mouth remains the primary, </w:t>
      </w:r>
      <w:r w:rsidR="00ED5C09">
        <w:t>although</w:t>
      </w:r>
      <w:r w:rsidR="004D137A">
        <w:t xml:space="preserve"> often</w:t>
      </w:r>
      <w:r>
        <w:t xml:space="preserve"> biased, source of information.</w:t>
      </w:r>
      <w:r w:rsidR="004E3B12">
        <w:t xml:space="preserve"> Many cities, such as the city of Dallas hire expensive contractors who rely on Excel spreadsheets </w:t>
      </w:r>
      <w:commentRangeStart w:id="7"/>
      <w:commentRangeStart w:id="8"/>
      <w:r w:rsidR="004E3B12">
        <w:t>to derive insight</w:t>
      </w:r>
      <w:commentRangeEnd w:id="7"/>
      <w:r w:rsidR="00504E43">
        <w:rPr>
          <w:rStyle w:val="CommentReference"/>
        </w:rPr>
        <w:commentReference w:id="7"/>
      </w:r>
      <w:commentRangeEnd w:id="8"/>
      <w:r w:rsidR="003822CF">
        <w:rPr>
          <w:rStyle w:val="CommentReference"/>
        </w:rPr>
        <w:commentReference w:id="8"/>
      </w:r>
      <w:r w:rsidR="004E3B12">
        <w:t xml:space="preserve">. With open source algorithms and increased compute speed, there are new possibilities </w:t>
      </w:r>
      <w:r w:rsidR="008362EF">
        <w:t>for</w:t>
      </w:r>
      <w:r w:rsidR="004E3B12">
        <w:t xml:space="preserve"> solving these problems for cities across the U.S. in a </w:t>
      </w:r>
      <w:proofErr w:type="gramStart"/>
      <w:r w:rsidR="004E3B12">
        <w:t>cost efficient</w:t>
      </w:r>
      <w:proofErr w:type="gramEnd"/>
      <w:r w:rsidR="004E3B12">
        <w:t xml:space="preserve">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w:t>
      </w:r>
      <w:commentRangeStart w:id="9"/>
      <w:commentRangeStart w:id="10"/>
      <w:r w:rsidR="009A30EB">
        <w:t>Reinvestment Act of 2009</w:t>
      </w:r>
      <w:r w:rsidR="008C24B4">
        <w:t>[</w:t>
      </w:r>
      <w:r w:rsidR="00206643">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w:t>
      </w:r>
      <w:commentRangeEnd w:id="9"/>
      <w:r w:rsidR="00504E43">
        <w:rPr>
          <w:rStyle w:val="CommentReference"/>
        </w:rPr>
        <w:commentReference w:id="9"/>
      </w:r>
      <w:commentRangeEnd w:id="10"/>
      <w:r w:rsidR="003822CF">
        <w:rPr>
          <w:rStyle w:val="CommentReference"/>
        </w:rPr>
        <w:commentReference w:id="10"/>
      </w:r>
      <w:r w:rsidR="008C24B4">
        <w:t>sidewalks t</w:t>
      </w:r>
      <w:r w:rsidR="00ED5C09">
        <w:t>hat literally lead into ditches and canals</w:t>
      </w:r>
      <w:r w:rsidR="00F37FF1">
        <w:t xml:space="preserve"> [</w:t>
      </w:r>
      <w:r w:rsidR="00206643">
        <w:t>13</w:t>
      </w:r>
      <w:r w:rsidR="00F37FF1">
        <w:t>]</w:t>
      </w:r>
      <w:r w:rsidR="00ED5C09">
        <w:t>.</w:t>
      </w:r>
    </w:p>
    <w:p w14:paraId="51CAF229" w14:textId="1BBD1FAC"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However</w:t>
      </w:r>
      <w:r>
        <w:t xml:space="preserve">, according to the U.S. census bureau, over 7% of </w:t>
      </w:r>
      <w:r w:rsidR="008362EF">
        <w:t>the U.S. population has some form of mobility impairment and only 17% of those who are mobility impaired are employed</w:t>
      </w:r>
      <w:r w:rsidR="00CC655F">
        <w:t xml:space="preserve">. </w:t>
      </w:r>
      <w:commentRangeStart w:id="11"/>
      <w:commentRangeStart w:id="12"/>
      <w:r w:rsidR="00CC655F">
        <w:t>This means that many of the mobility impaired do not have the means to purchase a vehicle for transportation</w:t>
      </w:r>
      <w:commentRangeEnd w:id="11"/>
      <w:r w:rsidR="00504E43">
        <w:rPr>
          <w:rStyle w:val="CommentReference"/>
        </w:rPr>
        <w:commentReference w:id="11"/>
      </w:r>
      <w:commentRangeEnd w:id="12"/>
      <w:r w:rsidR="003822CF">
        <w:rPr>
          <w:rStyle w:val="CommentReference"/>
        </w:rPr>
        <w:commentReference w:id="12"/>
      </w:r>
      <w:r w:rsidR="00CC655F">
        <w:t>. Sidewalks remain a necessity in their lives. W</w:t>
      </w:r>
      <w:r>
        <w:t xml:space="preserve">ith the aging of the U.S. population, </w:t>
      </w:r>
      <w:commentRangeStart w:id="13"/>
      <w:commentRangeStart w:id="14"/>
      <w:r>
        <w:t xml:space="preserve">this issue continues </w:t>
      </w:r>
      <w:commentRangeEnd w:id="13"/>
      <w:r w:rsidR="00504E43">
        <w:rPr>
          <w:rStyle w:val="CommentReference"/>
        </w:rPr>
        <w:commentReference w:id="13"/>
      </w:r>
      <w:commentRangeEnd w:id="14"/>
      <w:r w:rsidR="003822CF">
        <w:rPr>
          <w:rStyle w:val="CommentReference"/>
        </w:rPr>
        <w:commentReference w:id="14"/>
      </w:r>
      <w:r>
        <w:t xml:space="preserve">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w:t>
      </w:r>
      <w:commentRangeStart w:id="16"/>
      <w:commentRangeStart w:id="17"/>
      <w:r w:rsidR="00655127" w:rsidRPr="00E14E8D">
        <w:t>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commentRangeEnd w:id="16"/>
      <w:r w:rsidR="00F36636">
        <w:rPr>
          <w:rStyle w:val="CommentReference"/>
        </w:rPr>
        <w:commentReference w:id="16"/>
      </w:r>
      <w:commentRangeEnd w:id="17"/>
      <w:r w:rsidR="003822CF">
        <w:rPr>
          <w:rStyle w:val="CommentReference"/>
        </w:rPr>
        <w:commentReference w:id="17"/>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commentRangeStart w:id="18"/>
      <w:r>
        <w:t>.</w:t>
      </w:r>
      <w:r w:rsidR="00CC655F">
        <w:t xml:space="preserve"> </w:t>
      </w:r>
      <w:r w:rsidR="00854385">
        <w:t>I</w:t>
      </w:r>
      <w:r>
        <w:t>n 2015</w:t>
      </w:r>
      <w:r w:rsidR="00854385">
        <w:t xml:space="preserve"> alone</w:t>
      </w:r>
      <w:r>
        <w:t>, 5,376 pedestrians and 818 bicyclists were killed in vehicle-related incidents</w:t>
      </w:r>
      <w:r w:rsidR="00854385">
        <w:t xml:space="preserve">. </w:t>
      </w:r>
      <w:commentRangeEnd w:id="18"/>
      <w:r w:rsidR="00F36636">
        <w:rPr>
          <w:rStyle w:val="CommentReference"/>
        </w:rPr>
        <w:commentReference w:id="18"/>
      </w:r>
      <w:commentRangeStart w:id="19"/>
      <w:commentRangeStart w:id="20"/>
      <w:r>
        <w:t xml:space="preserve">With drivers becoming increasingly distracted, having well-designated curb cuts and quality sidewalks for non-vehicular modes of transportation will help curb </w:t>
      </w:r>
      <w:r w:rsidR="00954E7E">
        <w:t xml:space="preserve">the impact of these incidents. </w:t>
      </w:r>
      <w:r w:rsidR="00854385">
        <w:t>According to the U.S. Center for Disease Control, sidewalks can help curb obesity trends in urban areas T</w:t>
      </w:r>
      <w:r w:rsidR="00954E7E">
        <w:t>he CDC has declared the obesity problem in America to be an epidemic</w:t>
      </w:r>
      <w:r w:rsidR="00854385">
        <w:t xml:space="preserve"> and has directly linked these risks to sedentary lifestyles. </w:t>
      </w:r>
      <w:commentRangeEnd w:id="19"/>
      <w:r w:rsidR="00F36636">
        <w:rPr>
          <w:rStyle w:val="CommentReference"/>
        </w:rPr>
        <w:commentReference w:id="19"/>
      </w:r>
      <w:commentRangeEnd w:id="20"/>
      <w:r w:rsidR="003822CF">
        <w:rPr>
          <w:rStyle w:val="CommentReference"/>
        </w:rPr>
        <w:commentReference w:id="20"/>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w:t>
      </w:r>
      <w:r w:rsidR="0000469B" w:rsidRPr="00E14E8D">
        <w:lastRenderedPageBreak/>
        <w:t xml:space="preserve">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3AB50AAC" w:rsidR="00604823" w:rsidRPr="00E14E8D" w:rsidRDefault="00DC50B5">
      <w:pPr>
        <w:ind w:firstLine="230"/>
      </w:pPr>
      <w:commentRangeStart w:id="21"/>
      <w:r>
        <w:t xml:space="preserve">The city of Dallas </w:t>
      </w:r>
      <w:r w:rsidR="00B02E8D">
        <w:t>presents represents</w:t>
      </w:r>
      <w:r>
        <w:t xml:space="preserve"> a great example of the inefficiencies encountered in sidewalk infrastructure improvement. </w:t>
      </w:r>
      <w:r w:rsidR="00AD2E7B" w:rsidRPr="00E14E8D">
        <w:t xml:space="preserve">Today,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xml:space="preserve">, thus, all incidents </w:t>
      </w:r>
      <w:commentRangeEnd w:id="21"/>
      <w:r w:rsidR="00F36636">
        <w:rPr>
          <w:rStyle w:val="CommentReference"/>
        </w:rPr>
        <w:commentReference w:id="21"/>
      </w:r>
      <w:r w:rsidR="008C5BE0">
        <w:t>are treated wi</w:t>
      </w:r>
      <w:r w:rsidR="00D7136B">
        <w:t xml:space="preserve">th the same level of priority. </w:t>
      </w:r>
      <w:r w:rsidR="008C5BE0">
        <w:t>The data set generated from these requests is available via the Dallas Open Data platform, but there is no indication that any regard is given based on the number of requests from an area of the city</w:t>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 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w:t>
      </w:r>
      <w:commentRangeStart w:id="22"/>
      <w:commentRangeStart w:id="23"/>
      <w:r w:rsidRPr="00E14E8D">
        <w:t xml:space="preserve">Using a </w:t>
      </w:r>
      <w:r w:rsidR="00046ED1">
        <w:t xml:space="preserve">data </w:t>
      </w:r>
      <w:r w:rsidRPr="00E14E8D">
        <w:t xml:space="preserve">set </w:t>
      </w:r>
      <w:commentRangeEnd w:id="22"/>
      <w:r w:rsidR="00452DA8">
        <w:rPr>
          <w:rStyle w:val="CommentReference"/>
        </w:rPr>
        <w:commentReference w:id="22"/>
      </w:r>
      <w:commentRangeEnd w:id="23"/>
      <w:r w:rsidR="003822CF">
        <w:rPr>
          <w:rStyle w:val="CommentReference"/>
        </w:rPr>
        <w:commentReference w:id="23"/>
      </w:r>
      <w:r w:rsidRPr="00E14E8D">
        <w:t xml:space="preserve">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281B83E"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w:t>
      </w:r>
      <w:r w:rsidR="003E5E9A">
        <w:t xml:space="preserve"> </w:t>
      </w:r>
      <w:r>
        <w: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t>
      </w:r>
      <w:commentRangeStart w:id="24"/>
      <w:commentRangeStart w:id="25"/>
      <w:r w:rsidR="00B31978" w:rsidRPr="00452DA8">
        <w:rPr>
          <w:highlight w:val="yellow"/>
        </w:rPr>
        <w:t xml:space="preserve">were </w:t>
      </w:r>
      <w:commentRangeEnd w:id="24"/>
      <w:r w:rsidR="00452DA8" w:rsidRPr="00452DA8">
        <w:rPr>
          <w:rStyle w:val="CommentReference"/>
          <w:highlight w:val="yellow"/>
        </w:rPr>
        <w:commentReference w:id="24"/>
      </w:r>
      <w:commentRangeEnd w:id="25"/>
      <w:r w:rsidR="003822CF">
        <w:rPr>
          <w:rStyle w:val="CommentReference"/>
        </w:rPr>
        <w:commentReference w:id="25"/>
      </w:r>
      <w:r w:rsidR="00B31978">
        <w:t xml:space="preserve">partitioned </w:t>
      </w:r>
      <w:r>
        <w:t xml:space="preserve">using a simple-split cross-validation methodology for model training and testing. </w:t>
      </w:r>
      <w:r w:rsidR="00B31978">
        <w:t>As a baseline,</w:t>
      </w:r>
      <w:r>
        <w:t xml:space="preserve"> </w:t>
      </w:r>
      <w:commentRangeStart w:id="26"/>
      <w:r>
        <w:t>several machine learning algorithms</w:t>
      </w:r>
      <w:commentRangeEnd w:id="26"/>
      <w:r w:rsidR="00452DA8">
        <w:rPr>
          <w:rStyle w:val="CommentReference"/>
        </w:rPr>
        <w:commentReference w:id="26"/>
      </w:r>
      <w:r>
        <w:t xml:space="preserve"> were tuned and tested to gain a baseline for model accuracy. </w:t>
      </w:r>
      <w:r w:rsidR="00B31978">
        <w:t>The trained Convolutional Neural Network achieved</w:t>
      </w:r>
      <w:r>
        <w:t xml:space="preserve"> over </w:t>
      </w:r>
      <w:r w:rsidR="00B31978">
        <w:t>8</w:t>
      </w:r>
      <w:r>
        <w:t>3</w:t>
      </w:r>
      <w:r w:rsidR="00B31978">
        <w:t>% accuracy on t</w:t>
      </w:r>
      <w:r w:rsidR="00CC655F">
        <w:t>he final test set of data</w:t>
      </w:r>
    </w:p>
    <w:p w14:paraId="4473D658" w14:textId="758625CB" w:rsidR="00B31978" w:rsidRDefault="00B31978" w:rsidP="003A7C94">
      <w:pPr>
        <w:ind w:firstLine="230"/>
      </w:pPr>
      <w:r>
        <w:t xml:space="preserve">As a demonstration </w:t>
      </w:r>
      <w:r w:rsidR="00B61D6E">
        <w:t xml:space="preserve">in </w:t>
      </w:r>
      <w:r w:rsidR="00CC655F">
        <w:t>productionizing this</w:t>
      </w:r>
      <w:r>
        <w:t xml:space="preserve"> concept, a </w:t>
      </w:r>
      <w:proofErr w:type="spellStart"/>
      <w:r>
        <w:t>TensorFlow</w:t>
      </w:r>
      <w:proofErr w:type="spellEnd"/>
      <w:r>
        <w:t xml:space="preserve"> object detection model was </w:t>
      </w:r>
      <w:r w:rsidR="003F5055">
        <w:t xml:space="preserve">built using the </w:t>
      </w:r>
      <w:proofErr w:type="spellStart"/>
      <w:r w:rsidR="003F5055">
        <w:t>TensorFlow</w:t>
      </w:r>
      <w:proofErr w:type="spellEnd"/>
      <w:r w:rsidR="003F5055">
        <w:t xml:space="preserve">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View Image,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Models such as this can be extended to any municipality that is mapped in Google’s Street</w:t>
      </w:r>
      <w:r w:rsidR="003E5E9A">
        <w:t xml:space="preserve"> </w:t>
      </w:r>
      <w:r>
        <w:t>View 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w:t>
      </w:r>
      <w:r w:rsidRPr="00E14E8D">
        <w:lastRenderedPageBreak/>
        <w:t>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w:t>
      </w:r>
      <w:commentRangeStart w:id="27"/>
      <w:commentRangeStart w:id="28"/>
      <w:r>
        <w:t>individual.</w:t>
      </w:r>
      <w:commentRangeEnd w:id="27"/>
      <w:r w:rsidR="00452DA8">
        <w:rPr>
          <w:rStyle w:val="CommentReference"/>
        </w:rPr>
        <w:commentReference w:id="27"/>
      </w:r>
      <w:commentRangeEnd w:id="28"/>
      <w:r w:rsidR="003822CF">
        <w:rPr>
          <w:rStyle w:val="CommentReference"/>
        </w:rPr>
        <w:commentReference w:id="28"/>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 xml:space="preserve">legislation in the </w:t>
      </w:r>
      <w:commentRangeStart w:id="29"/>
      <w:commentRangeStart w:id="30"/>
      <w:r w:rsidRPr="00E14E8D">
        <w:t>United Kingdom</w:t>
      </w:r>
      <w:r w:rsidR="00657618">
        <w:t xml:space="preserve"> that it</w:t>
      </w:r>
      <w:r w:rsidRPr="00E14E8D">
        <w:t xml:space="preserve"> seeks </w:t>
      </w:r>
      <w:commentRangeEnd w:id="29"/>
      <w:r w:rsidR="00452DA8">
        <w:rPr>
          <w:rStyle w:val="CommentReference"/>
        </w:rPr>
        <w:commentReference w:id="29"/>
      </w:r>
      <w:commentRangeEnd w:id="30"/>
      <w:r w:rsidR="003822CF">
        <w:rPr>
          <w:rStyle w:val="CommentReference"/>
        </w:rPr>
        <w:commentReference w:id="30"/>
      </w:r>
      <w:r w:rsidRPr="00E14E8D">
        <w:t xml:space="preserve">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commentRangeStart w:id="31"/>
      <w:commentRangeStart w:id="32"/>
      <w:proofErr w:type="spellStart"/>
      <w:r w:rsidRPr="00E14E8D">
        <w:t>kerbs</w:t>
      </w:r>
      <w:commentRangeEnd w:id="31"/>
      <w:proofErr w:type="spellEnd"/>
      <w:r w:rsidR="00452DA8">
        <w:rPr>
          <w:rStyle w:val="CommentReference"/>
        </w:rPr>
        <w:commentReference w:id="31"/>
      </w:r>
      <w:commentRangeEnd w:id="32"/>
      <w:r w:rsidR="003822CF">
        <w:rPr>
          <w:rStyle w:val="CommentReference"/>
        </w:rPr>
        <w:commentReference w:id="32"/>
      </w:r>
      <w:r w:rsidRPr="00E14E8D">
        <w:t>”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 xml:space="preserve">’s [13] audit of </w:t>
      </w:r>
      <w:proofErr w:type="spellStart"/>
      <w:r w:rsidRPr="00E14E8D">
        <w:t>Streetview</w:t>
      </w:r>
      <w:proofErr w:type="spellEnd"/>
      <w:r w:rsidRPr="00E14E8D">
        <w:t xml:space="preserve">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w:t>
      </w:r>
      <w:proofErr w:type="spellStart"/>
      <w:r w:rsidR="00D7136B">
        <w:t>StreeetView</w:t>
      </w:r>
      <w:proofErr w:type="spellEnd"/>
      <w:r w:rsidR="00D7136B">
        <w:t xml:space="preserve">.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w:t>
      </w:r>
      <w:proofErr w:type="spellStart"/>
      <w:r w:rsidR="00D7136B">
        <w:t>StreetView</w:t>
      </w:r>
      <w:proofErr w:type="spellEnd"/>
      <w:r w:rsidR="00D7136B">
        <w:t xml:space="preserve">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questions versus the age of the </w:t>
      </w:r>
      <w:proofErr w:type="spellStart"/>
      <w:r w:rsidR="00827783">
        <w:t>StreetView</w:t>
      </w:r>
      <w:proofErr w:type="spellEnd"/>
      <w:r w:rsidR="00827783">
        <w:t xml:space="preserve">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Lawrence Gilman’s 1963 research [</w:t>
      </w:r>
      <w:r w:rsidR="00206643">
        <w:t>12</w:t>
      </w:r>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 xml:space="preserve">While these initial applications were somewhat simple </w:t>
      </w:r>
      <w:r w:rsidR="008D01CF" w:rsidRPr="00E14E8D">
        <w:lastRenderedPageBreak/>
        <w:t>compared to those that we currently use today, they paved the way for what has now become a commonpla</w:t>
      </w:r>
      <w:r w:rsidR="00A01F9A" w:rsidRPr="00E14E8D">
        <w:t xml:space="preserve">ce practice across industries. </w:t>
      </w:r>
    </w:p>
    <w:p w14:paraId="6551C1F7" w14:textId="6ACCB248" w:rsidR="00081042" w:rsidRDefault="008D01CF" w:rsidP="00777349">
      <w:pPr>
        <w:ind w:firstLine="230"/>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 xml:space="preserve">Logistic Regression and Artificial Neural Networks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 [</w:t>
      </w:r>
      <w:r w:rsidR="00F63920">
        <w:t>6</w:t>
      </w:r>
      <w:r w:rsidRPr="00E14E8D">
        <w:t xml:space="preserve">]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The underlying context, </w:t>
      </w:r>
      <w:commentRangeStart w:id="33"/>
      <w:commentRangeStart w:id="34"/>
      <w:r w:rsidRPr="00E14E8D">
        <w:t xml:space="preserve">and understanding the authors are seeking is the ability to implement </w:t>
      </w:r>
      <w:commentRangeEnd w:id="33"/>
      <w:r w:rsidR="001577FD">
        <w:rPr>
          <w:rStyle w:val="CommentReference"/>
        </w:rPr>
        <w:commentReference w:id="33"/>
      </w:r>
      <w:commentRangeEnd w:id="34"/>
      <w:r w:rsidR="003822CF">
        <w:rPr>
          <w:rStyle w:val="CommentReference"/>
        </w:rPr>
        <w:commentReference w:id="34"/>
      </w:r>
      <w:r w:rsidRPr="00E14E8D">
        <w:t>a model to a medical context. They label logistic regression and several other methods as a “White box” method, where the parameters are clearly stated and the method that the model uses to assign importance and come to a conclusion are clearer. In contrast, Artificial Neural Network and support vector machines are labeled as “black box” methods that do not provide interpretable markers of importance or provide methods to be verifiable.</w:t>
      </w:r>
    </w:p>
    <w:p w14:paraId="69A675E2" w14:textId="22B281F8"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r w:rsidR="001D07CA">
        <w:t xml:space="preserve"> in [</w:t>
      </w:r>
      <w:r w:rsidR="00F63920">
        <w:t>7</w:t>
      </w:r>
      <w:r w:rsidR="001D07CA">
        <w:t>]</w:t>
      </w:r>
      <w:r w:rsidR="00E05C63">
        <w:t xml:space="preserve"> created the predecessor for the mod</w:t>
      </w:r>
      <w:r w:rsidR="001D07CA">
        <w:t xml:space="preserve">ern open source library, </w:t>
      </w:r>
      <w:proofErr w:type="spellStart"/>
      <w:r w:rsidR="001D07CA">
        <w:t>Tensor</w:t>
      </w:r>
      <w:r w:rsidR="00E05C63">
        <w:t>Flow</w:t>
      </w:r>
      <w:proofErr w:type="spellEnd"/>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proofErr w:type="spellStart"/>
      <w:r>
        <w:t>DistBelief</w:t>
      </w:r>
      <w:proofErr w:type="spellEnd"/>
      <w:r>
        <w:t xml:space="preserve"> was the basis for the 2015 release of the open source </w:t>
      </w:r>
      <w:proofErr w:type="spellStart"/>
      <w:r>
        <w:t>TensorFlow</w:t>
      </w:r>
      <w:proofErr w:type="spellEnd"/>
      <w:r>
        <w:t xml:space="preserve"> machine learning system</w:t>
      </w:r>
      <w:r w:rsidR="00CA4E21">
        <w:t xml:space="preserve">, documented in </w:t>
      </w:r>
      <w:proofErr w:type="spellStart"/>
      <w:r w:rsidR="00CA4E21">
        <w:t>Abadi</w:t>
      </w:r>
      <w:proofErr w:type="spellEnd"/>
      <w:r w:rsidR="00CA4E21">
        <w:t>, Barham et al [</w:t>
      </w:r>
      <w:r w:rsidR="00F63920">
        <w:t>8</w:t>
      </w:r>
      <w:r w:rsidR="00CA4E21">
        <w:t>].</w:t>
      </w:r>
      <w:r w:rsidR="00AB49C2">
        <w:t xml:space="preserve"> </w:t>
      </w:r>
      <w:r w:rsidR="00E9114D">
        <w:t xml:space="preserve">The purpose of </w:t>
      </w:r>
      <w:proofErr w:type="spellStart"/>
      <w:r w:rsidR="00E9114D">
        <w:t>TensorFlow</w:t>
      </w:r>
      <w:proofErr w:type="spellEnd"/>
      <w:r w:rsidR="00E9114D">
        <w:t xml:space="preserve">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 xml:space="preserve">The modeler can control </w:t>
      </w:r>
      <w:proofErr w:type="spellStart"/>
      <w:r w:rsidR="00240F13">
        <w:t>TensorFlow</w:t>
      </w:r>
      <w:proofErr w:type="spellEnd"/>
      <w:r w:rsidR="00240F13">
        <w:t xml:space="preserve"> from within the same environment that they use to define the model, whereas a parameter server w</w:t>
      </w:r>
      <w:r w:rsidR="00AB49C2">
        <w:t xml:space="preserve">ould not have this capability. </w:t>
      </w:r>
      <w:proofErr w:type="spellStart"/>
      <w:r w:rsidR="004814F8">
        <w:t>TensorFlow</w:t>
      </w:r>
      <w:proofErr w:type="spellEnd"/>
      <w:r w:rsidR="004814F8">
        <w:t xml:space="preserve"> aligns all operations on a single dataflow graph, where the vertices are a computation and the edges are flows</w:t>
      </w:r>
      <w:r w:rsidR="00AB49C2">
        <w:t xml:space="preserve"> of data between computations. </w:t>
      </w:r>
      <w:r w:rsidR="00F33DFE">
        <w:t xml:space="preserve">The paper reviewed the use of </w:t>
      </w:r>
      <w:proofErr w:type="spellStart"/>
      <w:r w:rsidR="00F33DFE">
        <w:t>TensorFlow</w:t>
      </w:r>
      <w:proofErr w:type="spellEnd"/>
      <w:r w:rsidR="00F33DFE">
        <w:t xml:space="preserve"> for image classification, and found a slight performance advantage for the ImageNet data set over another open source framework for Deep Learning, </w:t>
      </w:r>
      <w:proofErr w:type="spellStart"/>
      <w:r w:rsidR="00F33DFE">
        <w:t>MXNet</w:t>
      </w:r>
      <w:proofErr w:type="spellEnd"/>
      <w:r w:rsidR="00F33DFE">
        <w:t xml:space="preserve">.  </w:t>
      </w:r>
    </w:p>
    <w:p w14:paraId="4C8D2FC2" w14:textId="31FD25EA" w:rsidR="00C52E92" w:rsidRPr="00E14E8D" w:rsidRDefault="00B356F3" w:rsidP="00777349">
      <w:pPr>
        <w:ind w:firstLine="230"/>
      </w:pPr>
      <w:r w:rsidRPr="00E14E8D">
        <w:lastRenderedPageBreak/>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work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In the end, the researcher’s models were able to achieve a 97.84% accuracy with this approach,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w:t>
      </w:r>
      <w:proofErr w:type="spellStart"/>
      <w:r w:rsidRPr="00E14E8D">
        <w:t>Simonyan</w:t>
      </w:r>
      <w:proofErr w:type="spellEnd"/>
      <w:r w:rsidRPr="00E14E8D">
        <w:t>, Karen, and Zisserman</w:t>
      </w:r>
      <w:r w:rsidR="00EE2654" w:rsidRPr="00E14E8D">
        <w:t xml:space="preserve"> </w:t>
      </w:r>
      <w:r w:rsidR="005F7696" w:rsidRPr="00E14E8D">
        <w:t>[</w:t>
      </w:r>
      <w:r w:rsidR="007A2A24">
        <w:t>3</w:t>
      </w:r>
      <w:r w:rsidR="005F7696" w:rsidRPr="00E14E8D">
        <w:t>]</w:t>
      </w:r>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in this model.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w:t>
      </w:r>
      <w:commentRangeStart w:id="35"/>
      <w:r w:rsidRPr="00E14E8D">
        <w:t xml:space="preserve"> application problem.</w:t>
      </w:r>
      <w:commentRangeEnd w:id="35"/>
      <w:r w:rsidR="007B66F7">
        <w:rPr>
          <w:rStyle w:val="CommentReference"/>
        </w:rPr>
        <w:commentReference w:id="35"/>
      </w:r>
    </w:p>
    <w:p w14:paraId="379EC30F" w14:textId="7077D75E" w:rsidR="00605CB7" w:rsidRDefault="006F4FFB" w:rsidP="00777349">
      <w:pPr>
        <w:pStyle w:val="heading10"/>
        <w:ind w:firstLine="230"/>
      </w:pPr>
      <w:r>
        <w:lastRenderedPageBreak/>
        <w:t>3</w:t>
      </w:r>
      <w:r w:rsidR="00605CB7" w:rsidRPr="00E14E8D">
        <w:t xml:space="preserve">   </w:t>
      </w:r>
      <w:commentRangeStart w:id="36"/>
      <w:r w:rsidR="00605CB7" w:rsidRPr="00E14E8D">
        <w:t>Algorithm Design and Solution</w:t>
      </w:r>
      <w:commentRangeEnd w:id="36"/>
      <w:r w:rsidR="007B66F7">
        <w:rPr>
          <w:rStyle w:val="CommentReference"/>
          <w:b w:val="0"/>
        </w:rPr>
        <w:commentReference w:id="36"/>
      </w:r>
    </w:p>
    <w:p w14:paraId="6E816F56" w14:textId="57A43E2D"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w:t>
      </w:r>
      <w:proofErr w:type="gramStart"/>
      <w:r w:rsidR="0097106A">
        <w:t>pixel</w:t>
      </w:r>
      <w:proofErr w:type="gramEnd"/>
      <w:r w:rsidR="0097106A">
        <w:t xml:space="preserve"> by 100 pixel image</w:t>
      </w:r>
      <w:r w:rsidR="00EF7091">
        <w:t xml:space="preserve"> with the 3 color dimensions retained</w:t>
      </w:r>
      <w:r w:rsidR="00AB49C2">
        <w:t xml:space="preserve">. </w:t>
      </w:r>
      <w:r w:rsidR="0032197B">
        <w:t xml:space="preserve">We then flattened each image into a </w:t>
      </w:r>
      <w:proofErr w:type="spellStart"/>
      <w:r w:rsidR="0032197B">
        <w:t>numpy</w:t>
      </w:r>
      <w:proofErr w:type="spellEnd"/>
      <w:r w:rsidR="0032197B">
        <w:t xml:space="preserve"> array of 30,000 features (100x100x3).</w:t>
      </w:r>
    </w:p>
    <w:p w14:paraId="1A0A1141" w14:textId="49A2CB66" w:rsidR="00004D7C" w:rsidRPr="00004D7C" w:rsidRDefault="00004D7C" w:rsidP="00CE6E35">
      <w:r>
        <w:t xml:space="preserve">In all instances, images were allocated </w:t>
      </w:r>
      <w:r w:rsidR="00D72218">
        <w:t xml:space="preserve">to training and test sets </w:t>
      </w:r>
      <w:r>
        <w:t>using an 80% Training, 20% Test split with a random selection mechanism</w:t>
      </w:r>
      <w:r w:rsidR="007C7CCB">
        <w:t>.</w:t>
      </w:r>
    </w:p>
    <w:p w14:paraId="7B28C660" w14:textId="5AB3C49A" w:rsidR="006B405A" w:rsidRDefault="00335DD8" w:rsidP="00CE6E35">
      <w:pPr>
        <w:pStyle w:val="p1a"/>
        <w:ind w:firstLine="230"/>
      </w:pPr>
      <w:r>
        <w:t>A</w:t>
      </w:r>
      <w:r w:rsidR="00D72218">
        <w:t xml:space="preserve">s a baseline, several machine learning algorithms were tuned and trained using the </w:t>
      </w:r>
      <w:proofErr w:type="spellStart"/>
      <w:r w:rsidR="00D72218">
        <w:t>Scikit</w:t>
      </w:r>
      <w:proofErr w:type="spellEnd"/>
      <w:r w:rsidR="00D72218">
        <w: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poorly we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about the same ac</w:t>
      </w:r>
      <w:r w:rsidR="00AB49C2">
        <w:t xml:space="preserve">curacy/precision/recall range.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classification algorithm. The final machine learning model that we tried was </w:t>
      </w:r>
      <w:proofErr w:type="spellStart"/>
      <w:r w:rsidR="00617BB7">
        <w:t>Adaboost</w:t>
      </w:r>
      <w:proofErr w:type="spellEnd"/>
      <w:r w:rsidR="00617BB7">
        <w:t>.  This model also had a Recall of about 46% and was less than satisfactory.</w:t>
      </w:r>
    </w:p>
    <w:p w14:paraId="5C8C435F" w14:textId="2CAB128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a rectified linear unit (</w:t>
      </w:r>
      <w:proofErr w:type="spellStart"/>
      <w:r w:rsidR="002D35F4">
        <w:t>ReLU</w:t>
      </w:r>
      <w:proofErr w:type="spellEnd"/>
      <w:r w:rsidR="002D35F4">
        <w:t xml:space="preserve">)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w:t>
      </w:r>
      <w:proofErr w:type="spellStart"/>
      <w:r w:rsidR="00466D43" w:rsidRPr="00E14E8D">
        <w:t>Keras</w:t>
      </w:r>
      <w:proofErr w:type="spellEnd"/>
      <w:r w:rsidR="00466D43" w:rsidRPr="00E14E8D">
        <w:t xml:space="preserve"> sequential model with Google’s </w:t>
      </w:r>
      <w:proofErr w:type="spellStart"/>
      <w:r w:rsidR="00466D43" w:rsidRPr="00E14E8D">
        <w:t>TensorFlow</w:t>
      </w:r>
      <w:proofErr w:type="spellEnd"/>
      <w:r w:rsidR="00466D43" w:rsidRPr="00E14E8D">
        <w:t xml:space="preserve">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accuracy a </w:t>
      </w:r>
      <w:r w:rsidR="00955913">
        <w:t>G</w:t>
      </w:r>
      <w:r w:rsidR="007F381A" w:rsidRPr="00E14E8D">
        <w:t>rid</w:t>
      </w:r>
      <w:r w:rsidR="00955913">
        <w:t xml:space="preserve"> S</w:t>
      </w:r>
      <w:r w:rsidR="007F381A" w:rsidRPr="00E14E8D">
        <w:t xml:space="preserve">earch of the filter parameter was performed. </w:t>
      </w:r>
      <w:commentRangeStart w:id="37"/>
      <w:commentRangeStart w:id="38"/>
      <w:r w:rsidR="007F381A" w:rsidRPr="00E14E8D">
        <w:t>Upon further evaluation of the filters, it was ultimately decided that 3</w:t>
      </w:r>
      <w:r w:rsidR="004B154C">
        <w:t>2</w:t>
      </w:r>
      <w:r w:rsidR="007F381A" w:rsidRPr="00E14E8D">
        <w:t xml:space="preserve"> filters </w:t>
      </w:r>
      <w:proofErr w:type="gramStart"/>
      <w:r w:rsidR="007F381A" w:rsidRPr="00E14E8D">
        <w:t>was</w:t>
      </w:r>
      <w:proofErr w:type="gramEnd"/>
      <w:r w:rsidR="007F381A" w:rsidRPr="00E14E8D">
        <w:t xml:space="preserve"> optimal. Since adding additional filters did not tend to increase accuracy, and greatly increased compute time, it was decided that the 3</w:t>
      </w:r>
      <w:r w:rsidR="004B154C">
        <w:t>2</w:t>
      </w:r>
      <w:r w:rsidR="007F381A" w:rsidRPr="00E14E8D">
        <w:t>-filter approach was indeed a sound model parameter.</w:t>
      </w:r>
      <w:commentRangeEnd w:id="37"/>
      <w:r w:rsidR="003359FC">
        <w:rPr>
          <w:rStyle w:val="CommentReference"/>
        </w:rPr>
        <w:commentReference w:id="37"/>
      </w:r>
      <w:commentRangeEnd w:id="38"/>
      <w:r w:rsidR="003822CF">
        <w:rPr>
          <w:rStyle w:val="CommentReference"/>
        </w:rPr>
        <w:commentReference w:id="38"/>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w:t>
      </w:r>
      <w:proofErr w:type="gramStart"/>
      <w:r w:rsidR="00DB1A4A">
        <w:t>task</w:t>
      </w:r>
      <w:proofErr w:type="gramEnd"/>
      <w:r w:rsidR="00DB1A4A">
        <w:t xml:space="preserve"> we used </w:t>
      </w:r>
      <w:r w:rsidR="00635BC0">
        <w:t xml:space="preserve">Google’s </w:t>
      </w:r>
      <w:proofErr w:type="spellStart"/>
      <w:r w:rsidR="00635BC0">
        <w:t>TensorFlow</w:t>
      </w:r>
      <w:proofErr w:type="spellEnd"/>
      <w:r w:rsidR="00635BC0">
        <w:t xml:space="preserve"> Object Detection API.</w:t>
      </w:r>
      <w:r w:rsidR="00FA2B9C">
        <w:t xml:space="preserve"> </w:t>
      </w:r>
      <w:r w:rsidR="00671359">
        <w:t xml:space="preserve">The API used the </w:t>
      </w:r>
      <w:proofErr w:type="spellStart"/>
      <w:r w:rsidR="00671359">
        <w:t>TFRecord</w:t>
      </w:r>
      <w:proofErr w:type="spellEnd"/>
      <w:r w:rsidR="00671359">
        <w:t xml:space="preserve"> file format, so we created a script to generate a </w:t>
      </w:r>
      <w:proofErr w:type="spellStart"/>
      <w:r w:rsidR="00671359">
        <w:t>TFRecord</w:t>
      </w:r>
      <w:proofErr w:type="spellEnd"/>
      <w:r w:rsidR="00671359">
        <w:t xml:space="preserve"> file for a training set and a test set from the UMD Project Sidewalk data set. </w:t>
      </w:r>
      <w:r w:rsidR="00E31B4A">
        <w:t xml:space="preserve">For training, a pipeline is needed. The </w:t>
      </w:r>
      <w:proofErr w:type="spellStart"/>
      <w:r w:rsidR="00E31B4A">
        <w:t>TensorFlow</w:t>
      </w:r>
      <w:proofErr w:type="spellEnd"/>
      <w:r w:rsidR="00E31B4A">
        <w:t xml:space="preserve">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proofErr w:type="spellStart"/>
      <w:r w:rsidR="00E31B4A">
        <w:t>mobilenet</w:t>
      </w:r>
      <w:proofErr w:type="spellEnd"/>
      <w:r w:rsidR="00E31B4A">
        <w:t xml:space="preserve"> model is designed to be used when resources are limited, such as on mobile devices. Given our limited compute resources and the balance between speed and accuracy that the SSD method provides, we chose the SSD </w:t>
      </w:r>
      <w:proofErr w:type="spellStart"/>
      <w:r w:rsidR="00E31B4A">
        <w:t>mobilenet</w:t>
      </w:r>
      <w:proofErr w:type="spellEnd"/>
      <w:r w:rsidR="00E31B4A">
        <w:t xml:space="preserve"> configuration. In actual deployment, given adequate resources, a different or custom network such as the classification network used above, and a larger training data set, would provide better performance.</w:t>
      </w:r>
      <w:r w:rsidR="00844F4D">
        <w:t xml:space="preserve"> In order to speed up training we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ja-JP"/>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r w:rsidR="00434D5C">
        <w:fldChar w:fldCharType="begin"/>
      </w:r>
      <w:r w:rsidR="00434D5C">
        <w:instrText xml:space="preserve"> SEQ Figure \* ARABIC </w:instrText>
      </w:r>
      <w:r w:rsidR="00434D5C">
        <w:fldChar w:fldCharType="separate"/>
      </w:r>
      <w:r w:rsidR="00AB49C2">
        <w:rPr>
          <w:noProof/>
        </w:rPr>
        <w:t>1</w:t>
      </w:r>
      <w:r w:rsidR="00434D5C">
        <w:rPr>
          <w:noProof/>
        </w:rPr>
        <w:fldChar w:fldCharType="end"/>
      </w:r>
      <w:r w:rsidR="00F33DFE">
        <w:t xml:space="preserve">: </w:t>
      </w:r>
      <w:commentRangeStart w:id="39"/>
      <w:r w:rsidR="00F33DFE">
        <w:t>Total Loss versus Training Steps</w:t>
      </w:r>
    </w:p>
    <w:commentRangeEnd w:id="39"/>
    <w:p w14:paraId="59048438" w14:textId="77777777" w:rsidR="00AB49C2" w:rsidRDefault="007B66F7" w:rsidP="00AB49C2">
      <w:r>
        <w:rPr>
          <w:rStyle w:val="CommentReference"/>
        </w:rPr>
        <w:commentReference w:id="39"/>
      </w:r>
    </w:p>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373C8D92" w14:textId="77777777" w:rsidR="00A52C4A" w:rsidRDefault="00A52C4A" w:rsidP="00CE6E35">
      <w:pPr>
        <w:keepNext/>
        <w:ind w:firstLine="230"/>
      </w:pPr>
      <w:commentRangeStart w:id="40"/>
      <w:commentRangeStart w:id="41"/>
      <w:r>
        <w:rPr>
          <w:noProof/>
          <w:lang w:eastAsia="ja-JP"/>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commentRangeEnd w:id="40"/>
      <w:r w:rsidR="007B66F7">
        <w:rPr>
          <w:rStyle w:val="CommentReference"/>
        </w:rPr>
        <w:commentReference w:id="40"/>
      </w:r>
      <w:commentRangeEnd w:id="41"/>
      <w:r w:rsidR="003822CF">
        <w:rPr>
          <w:rStyle w:val="CommentReference"/>
        </w:rPr>
        <w:commentReference w:id="41"/>
      </w:r>
    </w:p>
    <w:p w14:paraId="725F2CA3" w14:textId="77777777" w:rsidR="006F4FFB" w:rsidRDefault="00A52C4A" w:rsidP="00CE6E35">
      <w:pPr>
        <w:pStyle w:val="Caption"/>
        <w:rPr>
          <w:noProof/>
          <w:lang w:eastAsia="en-US"/>
        </w:rPr>
      </w:pPr>
      <w:r>
        <w:t xml:space="preserve">Figure </w:t>
      </w:r>
      <w:r w:rsidR="00434D5C">
        <w:fldChar w:fldCharType="begin"/>
      </w:r>
      <w:r w:rsidR="00434D5C">
        <w:instrText xml:space="preserve"> SEQ Figure \* ARABIC </w:instrText>
      </w:r>
      <w:r w:rsidR="00434D5C">
        <w:fldChar w:fldCharType="separate"/>
      </w:r>
      <w:r w:rsidR="00AB49C2">
        <w:rPr>
          <w:noProof/>
        </w:rPr>
        <w:t>2</w:t>
      </w:r>
      <w:r w:rsidR="00434D5C">
        <w:rPr>
          <w:noProof/>
        </w:rPr>
        <w:fldChar w:fldCharType="end"/>
      </w:r>
    </w:p>
    <w:p w14:paraId="122F01CE" w14:textId="77777777" w:rsidR="00AB49C2" w:rsidRDefault="006F4FFB" w:rsidP="00AB49C2">
      <w:pPr>
        <w:keepNext/>
      </w:pPr>
      <w:r>
        <w:rPr>
          <w:noProof/>
          <w:lang w:eastAsia="ja-JP"/>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r w:rsidR="00434D5C">
        <w:fldChar w:fldCharType="begin"/>
      </w:r>
      <w:r w:rsidR="00434D5C">
        <w:instrText xml:space="preserve"> SEQ Figure \* ARABIC </w:instrText>
      </w:r>
      <w:r w:rsidR="00434D5C">
        <w:fldChar w:fldCharType="separate"/>
      </w:r>
      <w:r>
        <w:rPr>
          <w:noProof/>
        </w:rPr>
        <w:t>3</w:t>
      </w:r>
      <w:r w:rsidR="00434D5C">
        <w:rPr>
          <w:noProof/>
        </w:rPr>
        <w:fldChar w:fldCharType="end"/>
      </w:r>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Although the final 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w:t>
      </w:r>
      <w:proofErr w:type="spellStart"/>
      <w:r w:rsidR="00AB49C2">
        <w:t>StreetView</w:t>
      </w:r>
      <w:proofErr w:type="spellEnd"/>
      <w:r w:rsidR="00AB49C2">
        <w:t xml:space="preserve"> panoramic images. </w:t>
      </w:r>
      <w:r>
        <w:t xml:space="preserve">As of 2008, Google began to take steps to protect the privacy of people and their property captured on </w:t>
      </w:r>
      <w:proofErr w:type="spellStart"/>
      <w:r>
        <w:t>StreetView</w:t>
      </w:r>
      <w:proofErr w:type="spellEnd"/>
      <w:r>
        <w:t xml:space="preserve">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CE6E35">
      <w:pPr>
        <w:pStyle w:val="heading10"/>
      </w:pPr>
      <w:r>
        <w:t>7</w:t>
      </w:r>
      <w:r w:rsidR="00AC30C6">
        <w:tab/>
        <w:t>Future Areas of Research</w:t>
      </w:r>
    </w:p>
    <w:p w14:paraId="06336D52" w14:textId="672350A1" w:rsidR="007B0797" w:rsidRDefault="007B0797" w:rsidP="00CE6E35">
      <w:pPr>
        <w:ind w:firstLine="709"/>
      </w:pPr>
      <w:r>
        <w:t>As this model currently stands, it could be deployed into an environment such as the city of Dallas to cla</w:t>
      </w:r>
      <w:r w:rsidR="00AB49C2">
        <w:t xml:space="preserve">ssify all streets in the city. </w:t>
      </w:r>
      <w:r>
        <w:t xml:space="preserve">The biggest stumbling block for this </w:t>
      </w:r>
      <w:proofErr w:type="spellStart"/>
      <w:r>
        <w:t>productionization</w:t>
      </w:r>
      <w:proofErr w:type="spellEnd"/>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this </w:t>
      </w:r>
      <w:commentRangeStart w:id="42"/>
      <w:commentRangeStart w:id="43"/>
      <w:r w:rsidR="009E694B">
        <w:t xml:space="preserve">model actually exists </w:t>
      </w:r>
      <w:commentRangeEnd w:id="42"/>
      <w:r w:rsidR="007B66F7">
        <w:rPr>
          <w:rStyle w:val="CommentReference"/>
        </w:rPr>
        <w:commentReference w:id="42"/>
      </w:r>
      <w:commentRangeEnd w:id="43"/>
      <w:r w:rsidR="003822CF">
        <w:rPr>
          <w:rStyle w:val="CommentReference"/>
        </w:rPr>
        <w:commentReference w:id="43"/>
      </w:r>
      <w:r w:rsidR="009E694B">
        <w:t>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Claus </w:t>
      </w:r>
      <w:proofErr w:type="spellStart"/>
      <w:r w:rsidRPr="00E14E8D">
        <w:rPr>
          <w:rFonts w:ascii="Times" w:hAnsi="Times" w:cs="Times"/>
          <w:sz w:val="20"/>
          <w:szCs w:val="20"/>
          <w:lang w:val="en-US"/>
        </w:rPr>
        <w:t>Bahlmann</w:t>
      </w:r>
      <w:proofErr w:type="spellEnd"/>
      <w:r w:rsidRPr="00E14E8D">
        <w:rPr>
          <w:rFonts w:ascii="Times" w:hAnsi="Times" w:cs="Times"/>
          <w:sz w:val="20"/>
          <w:szCs w:val="20"/>
          <w:lang w:val="en-US"/>
        </w:rPr>
        <w:t xml:space="preserve">, Ying Zhu, Visvanathan Ramesh, Martin </w:t>
      </w:r>
      <w:proofErr w:type="spellStart"/>
      <w:r w:rsidRPr="00E14E8D">
        <w:rPr>
          <w:rFonts w:ascii="Times" w:hAnsi="Times" w:cs="Times"/>
          <w:sz w:val="20"/>
          <w:szCs w:val="20"/>
          <w:lang w:val="en-US"/>
        </w:rPr>
        <w:t>Pelkofer</w:t>
      </w:r>
      <w:proofErr w:type="spellEnd"/>
      <w:r w:rsidRPr="00E14E8D">
        <w:rPr>
          <w:rFonts w:ascii="Times" w:hAnsi="Times" w:cs="Times"/>
          <w:sz w:val="20"/>
          <w:szCs w:val="20"/>
          <w:lang w:val="en-US"/>
        </w:rPr>
        <w:t xml:space="preserve">, Thorsten Koehler.  “A System for Traffic Sign Detection, Tracking, and Recognition Using Color, Shape, and Motion.”  IEEE </w:t>
      </w:r>
      <w:proofErr w:type="spellStart"/>
      <w:r w:rsidRPr="00E14E8D">
        <w:rPr>
          <w:rFonts w:ascii="Times" w:hAnsi="Times" w:cs="Times"/>
          <w:sz w:val="20"/>
          <w:szCs w:val="20"/>
          <w:lang w:val="en-US"/>
        </w:rPr>
        <w:t>Xplore</w:t>
      </w:r>
      <w:proofErr w:type="spellEnd"/>
      <w:r w:rsidRPr="00E14E8D">
        <w:rPr>
          <w:rFonts w:ascii="Times" w:hAnsi="Times" w:cs="Times"/>
          <w:sz w:val="20"/>
          <w:szCs w:val="20"/>
          <w:lang w:val="en-US"/>
        </w:rPr>
        <w:t>,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Goodfellow</w:t>
      </w:r>
      <w:proofErr w:type="spellEnd"/>
      <w:r w:rsidRPr="00E14E8D">
        <w:rPr>
          <w:rFonts w:ascii="Times" w:hAnsi="Times" w:cs="Times"/>
          <w:sz w:val="20"/>
          <w:szCs w:val="20"/>
          <w:shd w:val="clear" w:color="auto" w:fill="FFFFFF"/>
        </w:rPr>
        <w:t xml:space="preserve">, Ian J., et al. "Multi-digit </w:t>
      </w:r>
      <w:proofErr w:type="spellStart"/>
      <w:r w:rsidRPr="00E14E8D">
        <w:rPr>
          <w:rFonts w:ascii="Times" w:hAnsi="Times" w:cs="Times"/>
          <w:sz w:val="20"/>
          <w:szCs w:val="20"/>
          <w:shd w:val="clear" w:color="auto" w:fill="FFFFFF"/>
        </w:rPr>
        <w:t>number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from</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street</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view</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Simonyan</w:t>
      </w:r>
      <w:proofErr w:type="spellEnd"/>
      <w:r w:rsidRPr="00E14E8D">
        <w:rPr>
          <w:rFonts w:ascii="Times" w:hAnsi="Times" w:cs="Times"/>
          <w:sz w:val="20"/>
          <w:szCs w:val="20"/>
          <w:shd w:val="clear" w:color="auto" w:fill="FFFFFF"/>
        </w:rPr>
        <w:t xml:space="preserve">, Karen,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Andrew </w:t>
      </w:r>
      <w:proofErr w:type="spellStart"/>
      <w:r w:rsidRPr="00E14E8D">
        <w:rPr>
          <w:rFonts w:ascii="Times" w:hAnsi="Times" w:cs="Times"/>
          <w:sz w:val="20"/>
          <w:szCs w:val="20"/>
          <w:shd w:val="clear" w:color="auto" w:fill="FFFFFF"/>
        </w:rPr>
        <w:t>Zisserman</w:t>
      </w:r>
      <w:proofErr w:type="spellEnd"/>
      <w:r w:rsidRPr="00E14E8D">
        <w:rPr>
          <w:rFonts w:ascii="Times" w:hAnsi="Times" w:cs="Times"/>
          <w:sz w:val="20"/>
          <w:szCs w:val="20"/>
          <w:shd w:val="clear" w:color="auto" w:fill="FFFFFF"/>
        </w:rPr>
        <w:t>. "</w:t>
      </w:r>
      <w:proofErr w:type="spellStart"/>
      <w:r w:rsidRPr="00E14E8D">
        <w:rPr>
          <w:rFonts w:ascii="Times" w:hAnsi="Times" w:cs="Times"/>
          <w:sz w:val="20"/>
          <w:szCs w:val="20"/>
          <w:shd w:val="clear" w:color="auto" w:fill="FFFFFF"/>
        </w:rPr>
        <w:t>Very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large-</w:t>
      </w:r>
      <w:proofErr w:type="spellStart"/>
      <w:r w:rsidRPr="00E14E8D">
        <w:rPr>
          <w:rFonts w:ascii="Times" w:hAnsi="Times" w:cs="Times"/>
          <w:sz w:val="20"/>
          <w:szCs w:val="20"/>
          <w:shd w:val="clear" w:color="auto" w:fill="FFFFFF"/>
        </w:rPr>
        <w:t>scale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Bromley</w:t>
      </w:r>
      <w:proofErr w:type="spellEnd"/>
      <w:r w:rsidRPr="00E14E8D">
        <w:rPr>
          <w:rFonts w:ascii="Times" w:hAnsi="Times" w:cs="Times"/>
          <w:sz w:val="20"/>
          <w:szCs w:val="20"/>
          <w:shd w:val="clear" w:color="auto" w:fill="FFFFFF"/>
        </w:rPr>
        <w:t xml:space="preserve">, Rosemary DF, David L. Matthews,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Colin J. Thomas. "City </w:t>
      </w:r>
      <w:proofErr w:type="spellStart"/>
      <w:r w:rsidRPr="00E14E8D">
        <w:rPr>
          <w:rFonts w:ascii="Times" w:hAnsi="Times" w:cs="Times"/>
          <w:sz w:val="20"/>
          <w:szCs w:val="20"/>
          <w:shd w:val="clear" w:color="auto" w:fill="FFFFFF"/>
        </w:rPr>
        <w:t>centre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accessibility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wheelchair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users</w:t>
      </w:r>
      <w:proofErr w:type="spellEnd"/>
      <w:r w:rsidRPr="00E14E8D">
        <w:rPr>
          <w:rFonts w:ascii="Times" w:hAnsi="Times" w:cs="Times"/>
          <w:sz w:val="20"/>
          <w:szCs w:val="20"/>
          <w:shd w:val="clear" w:color="auto" w:fill="FFFFFF"/>
        </w:rPr>
        <w:t xml:space="preserve">: The </w:t>
      </w:r>
      <w:proofErr w:type="spellStart"/>
      <w:r w:rsidRPr="00E14E8D">
        <w:rPr>
          <w:rFonts w:ascii="Times" w:hAnsi="Times" w:cs="Times"/>
          <w:sz w:val="20"/>
          <w:szCs w:val="20"/>
          <w:shd w:val="clear" w:color="auto" w:fill="FFFFFF"/>
        </w:rPr>
        <w:t>consumer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perspective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the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planning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implications</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Dreiseitl</w:t>
      </w:r>
      <w:proofErr w:type="spellEnd"/>
      <w:r w:rsidRPr="00E14E8D">
        <w:rPr>
          <w:rFonts w:ascii="Times" w:hAnsi="Times" w:cs="Times"/>
          <w:sz w:val="20"/>
          <w:szCs w:val="20"/>
          <w:shd w:val="clear" w:color="auto" w:fill="FFFFFF"/>
        </w:rPr>
        <w:t xml:space="preserve">, Stephan,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Lucila </w:t>
      </w:r>
      <w:proofErr w:type="spellStart"/>
      <w:r w:rsidRPr="00E14E8D">
        <w:rPr>
          <w:rFonts w:ascii="Times" w:hAnsi="Times" w:cs="Times"/>
          <w:sz w:val="20"/>
          <w:szCs w:val="20"/>
          <w:shd w:val="clear" w:color="auto" w:fill="FFFFFF"/>
        </w:rPr>
        <w:t>Ohno</w:t>
      </w:r>
      <w:proofErr w:type="spellEnd"/>
      <w:r w:rsidRPr="00E14E8D">
        <w:rPr>
          <w:rFonts w:ascii="Times" w:hAnsi="Times" w:cs="Times"/>
          <w:sz w:val="20"/>
          <w:szCs w:val="20"/>
          <w:shd w:val="clear" w:color="auto" w:fill="FFFFFF"/>
        </w:rPr>
        <w:t>-Machado. "</w:t>
      </w:r>
      <w:proofErr w:type="spellStart"/>
      <w:r w:rsidRPr="00E14E8D">
        <w:rPr>
          <w:rFonts w:ascii="Times" w:hAnsi="Times" w:cs="Times"/>
          <w:sz w:val="20"/>
          <w:szCs w:val="20"/>
          <w:shd w:val="clear" w:color="auto" w:fill="FFFFFF"/>
        </w:rPr>
        <w:t>Logistic</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regression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artificial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classification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models</w:t>
      </w:r>
      <w:proofErr w:type="spellEnd"/>
      <w:r w:rsidRPr="00E14E8D">
        <w:rPr>
          <w:rFonts w:ascii="Times" w:hAnsi="Times" w:cs="Times"/>
          <w:sz w:val="20"/>
          <w:szCs w:val="20"/>
          <w:shd w:val="clear" w:color="auto" w:fill="FFFFFF"/>
        </w:rPr>
        <w:t xml:space="preserve">: a </w:t>
      </w:r>
      <w:proofErr w:type="spellStart"/>
      <w:r w:rsidRPr="00E14E8D">
        <w:rPr>
          <w:rFonts w:ascii="Times" w:hAnsi="Times" w:cs="Times"/>
          <w:sz w:val="20"/>
          <w:szCs w:val="20"/>
          <w:shd w:val="clear" w:color="auto" w:fill="FFFFFF"/>
        </w:rPr>
        <w:t>methodology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review</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 xml:space="preserve">Journal </w:t>
      </w:r>
      <w:proofErr w:type="spellStart"/>
      <w:r w:rsidRPr="00E14E8D">
        <w:rPr>
          <w:rFonts w:ascii="Times" w:hAnsi="Times" w:cs="Times"/>
          <w:i/>
          <w:iCs/>
          <w:sz w:val="20"/>
          <w:szCs w:val="20"/>
          <w:shd w:val="clear" w:color="auto" w:fill="FFFFFF"/>
        </w:rPr>
        <w:t>of</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biomedical</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informatics</w:t>
      </w:r>
      <w:proofErr w:type="spellEnd"/>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w:t>
      </w:r>
      <w:proofErr w:type="spellStart"/>
      <w:r w:rsidRPr="00CA4E21">
        <w:rPr>
          <w:rFonts w:ascii="Times" w:eastAsia="Times New Roman" w:hAnsi="Times" w:cs="Times"/>
          <w:sz w:val="20"/>
          <w:szCs w:val="20"/>
          <w:lang w:val="en-US"/>
        </w:rPr>
        <w:t>Corrado</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Rajat</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Monga</w:t>
      </w:r>
      <w:proofErr w:type="spellEnd"/>
      <w:r w:rsidRPr="00CA4E21">
        <w:rPr>
          <w:rFonts w:ascii="Times" w:eastAsia="Times New Roman" w:hAnsi="Times" w:cs="Times"/>
          <w:sz w:val="20"/>
          <w:szCs w:val="20"/>
          <w:lang w:val="en-US"/>
        </w:rPr>
        <w:t xml:space="preserve">, Kai Chen, </w:t>
      </w:r>
      <w:proofErr w:type="spellStart"/>
      <w:r w:rsidRPr="00CA4E21">
        <w:rPr>
          <w:rFonts w:ascii="Times" w:eastAsia="Times New Roman" w:hAnsi="Times" w:cs="Times"/>
          <w:sz w:val="20"/>
          <w:szCs w:val="20"/>
          <w:lang w:val="en-US"/>
        </w:rPr>
        <w:t>Matthieu</w:t>
      </w:r>
      <w:proofErr w:type="spellEnd"/>
      <w:r w:rsidRPr="00CA4E21">
        <w:rPr>
          <w:rFonts w:ascii="Times" w:eastAsia="Times New Roman" w:hAnsi="Times" w:cs="Times"/>
          <w:sz w:val="20"/>
          <w:szCs w:val="20"/>
          <w:lang w:val="en-US"/>
        </w:rPr>
        <w:t xml:space="preserve">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w:t>
      </w:r>
      <w:proofErr w:type="spellStart"/>
      <w:r w:rsidRPr="00045F2C">
        <w:rPr>
          <w:rFonts w:ascii="Times" w:eastAsia="Times New Roman" w:hAnsi="Times" w:cs="Times"/>
          <w:sz w:val="20"/>
          <w:szCs w:val="20"/>
          <w:lang w:val="en-US"/>
        </w:rPr>
        <w:t>TensorFlow</w:t>
      </w:r>
      <w:proofErr w:type="spellEnd"/>
      <w:r w:rsidRPr="00045F2C">
        <w:rPr>
          <w:rFonts w:ascii="Times" w:eastAsia="Times New Roman" w:hAnsi="Times" w:cs="Times"/>
          <w:sz w:val="20"/>
          <w:szCs w:val="20"/>
          <w:lang w:val="en-US"/>
        </w:rPr>
        <w:t>: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 xml:space="preserve">Ren, </w:t>
      </w:r>
      <w:proofErr w:type="spellStart"/>
      <w:r w:rsidRPr="00F63920">
        <w:rPr>
          <w:rFonts w:ascii="Times" w:eastAsia="Times New Roman" w:hAnsi="Times" w:cs="Times"/>
          <w:sz w:val="20"/>
          <w:szCs w:val="20"/>
          <w:lang w:val="en-US"/>
        </w:rPr>
        <w:t>Shaoqing</w:t>
      </w:r>
      <w:proofErr w:type="spellEnd"/>
      <w:r w:rsidRPr="00F63920">
        <w:rPr>
          <w:rFonts w:ascii="Times" w:eastAsia="Times New Roman" w:hAnsi="Times" w:cs="Times"/>
          <w:sz w:val="20"/>
          <w:szCs w:val="20"/>
          <w:lang w:val="en-US"/>
        </w:rPr>
        <w:t xml:space="preserve">, </w:t>
      </w:r>
      <w:proofErr w:type="spellStart"/>
      <w:r w:rsidRPr="00F63920">
        <w:rPr>
          <w:rFonts w:ascii="Times" w:eastAsia="Times New Roman" w:hAnsi="Times" w:cs="Times"/>
          <w:sz w:val="20"/>
          <w:szCs w:val="20"/>
          <w:lang w:val="en-US"/>
        </w:rPr>
        <w:t>Kaimi</w:t>
      </w:r>
      <w:r w:rsidR="00E00840" w:rsidRPr="00F63920">
        <w:rPr>
          <w:rFonts w:ascii="Times" w:eastAsia="Times New Roman" w:hAnsi="Times" w:cs="Times"/>
          <w:sz w:val="20"/>
          <w:szCs w:val="20"/>
          <w:lang w:val="en-US"/>
        </w:rPr>
        <w:t>ng</w:t>
      </w:r>
      <w:proofErr w:type="spellEnd"/>
      <w:r w:rsidR="00E00840" w:rsidRPr="00F63920">
        <w:rPr>
          <w:rFonts w:ascii="Times" w:eastAsia="Times New Roman" w:hAnsi="Times" w:cs="Times"/>
          <w:sz w:val="20"/>
          <w:szCs w:val="20"/>
          <w:lang w:val="en-US"/>
        </w:rPr>
        <w:t xml:space="preserve"> He, Ross </w:t>
      </w:r>
      <w:proofErr w:type="spellStart"/>
      <w:r w:rsidR="00E00840" w:rsidRPr="00F63920">
        <w:rPr>
          <w:rFonts w:ascii="Times" w:eastAsia="Times New Roman" w:hAnsi="Times" w:cs="Times"/>
          <w:sz w:val="20"/>
          <w:szCs w:val="20"/>
          <w:lang w:val="en-US"/>
        </w:rPr>
        <w:t>Girshick</w:t>
      </w:r>
      <w:proofErr w:type="spellEnd"/>
      <w:r w:rsidR="00E00840" w:rsidRPr="00F63920">
        <w:rPr>
          <w:rFonts w:ascii="Times" w:eastAsia="Times New Roman" w:hAnsi="Times" w:cs="Times"/>
          <w:sz w:val="20"/>
          <w:szCs w:val="20"/>
          <w:lang w:val="en-US"/>
        </w:rPr>
        <w:t>, Jian Sun. "Faster R-CNN: Towards Real-Time Object Detection with Region Proposal Networks."</w:t>
      </w:r>
      <w:r w:rsidR="00FC5213" w:rsidRPr="00F63920">
        <w:rPr>
          <w:rFonts w:ascii="Times" w:eastAsia="Times New Roman" w:hAnsi="Times" w:cs="Times"/>
          <w:sz w:val="20"/>
          <w:szCs w:val="20"/>
          <w:lang w:val="en-US"/>
        </w:rPr>
        <w:t xml:space="preserve"> </w:t>
      </w:r>
      <w:proofErr w:type="spellStart"/>
      <w:r w:rsidR="00FC5213" w:rsidRPr="00F63920">
        <w:rPr>
          <w:rFonts w:ascii="Times" w:eastAsia="Times New Roman" w:hAnsi="Times" w:cs="Times"/>
          <w:sz w:val="20"/>
          <w:szCs w:val="20"/>
          <w:lang w:val="en-US"/>
        </w:rPr>
        <w:t>eprint</w:t>
      </w:r>
      <w:proofErr w:type="spellEnd"/>
      <w:r w:rsidR="00FC5213" w:rsidRPr="00F63920">
        <w:rPr>
          <w:rFonts w:ascii="Times" w:eastAsia="Times New Roman" w:hAnsi="Times" w:cs="Times"/>
          <w:sz w:val="20"/>
          <w:szCs w:val="20"/>
          <w:lang w:val="en-US"/>
        </w:rPr>
        <w:t xml:space="preserve">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 xml:space="preserve">Redmon, Joseph, </w:t>
      </w:r>
      <w:proofErr w:type="spellStart"/>
      <w:r w:rsidR="00CA582A" w:rsidRPr="00F63920">
        <w:rPr>
          <w:rFonts w:ascii="Times" w:eastAsia="Times New Roman" w:hAnsi="Times" w:cs="Times"/>
          <w:sz w:val="20"/>
          <w:szCs w:val="20"/>
          <w:lang w:val="en-US"/>
        </w:rPr>
        <w:t>Divvala</w:t>
      </w:r>
      <w:proofErr w:type="spellEnd"/>
      <w:r w:rsidR="00CA582A" w:rsidRPr="00F63920">
        <w:rPr>
          <w:rFonts w:ascii="Times" w:eastAsia="Times New Roman" w:hAnsi="Times" w:cs="Times"/>
          <w:sz w:val="20"/>
          <w:szCs w:val="20"/>
          <w:lang w:val="en-US"/>
        </w:rPr>
        <w:t xml:space="preserve">, Santosh, </w:t>
      </w:r>
      <w:proofErr w:type="spellStart"/>
      <w:r w:rsidR="00CA582A" w:rsidRPr="00F63920">
        <w:rPr>
          <w:rFonts w:ascii="Times" w:eastAsia="Times New Roman" w:hAnsi="Times" w:cs="Times"/>
          <w:sz w:val="20"/>
          <w:szCs w:val="20"/>
          <w:lang w:val="en-US"/>
        </w:rPr>
        <w:t>Girshick</w:t>
      </w:r>
      <w:proofErr w:type="spellEnd"/>
      <w:r w:rsidR="00CA582A" w:rsidRPr="00F63920">
        <w:rPr>
          <w:rFonts w:ascii="Times" w:eastAsia="Times New Roman" w:hAnsi="Times" w:cs="Times"/>
          <w:sz w:val="20"/>
          <w:szCs w:val="20"/>
          <w:lang w:val="en-US"/>
        </w:rPr>
        <w:t xml:space="preserve">, Ross, </w:t>
      </w:r>
      <w:proofErr w:type="spellStart"/>
      <w:r w:rsidR="00CA582A" w:rsidRPr="00F63920">
        <w:rPr>
          <w:rFonts w:ascii="Times" w:eastAsia="Times New Roman" w:hAnsi="Times" w:cs="Times"/>
          <w:sz w:val="20"/>
          <w:szCs w:val="20"/>
          <w:lang w:val="en-US"/>
        </w:rPr>
        <w:t>Farhadi</w:t>
      </w:r>
      <w:proofErr w:type="spellEnd"/>
      <w:r w:rsidR="00CA582A" w:rsidRPr="00F63920">
        <w:rPr>
          <w:rFonts w:ascii="Times" w:eastAsia="Times New Roman" w:hAnsi="Times" w:cs="Times"/>
          <w:sz w:val="20"/>
          <w:szCs w:val="20"/>
          <w:lang w:val="en-US"/>
        </w:rPr>
        <w:t xml:space="preserve">, Ali. "You Only Look Once: Unified, Real-Time Object Detection." </w:t>
      </w:r>
      <w:proofErr w:type="spellStart"/>
      <w:r w:rsidR="00CA582A" w:rsidRPr="00F63920">
        <w:rPr>
          <w:rFonts w:ascii="Times" w:eastAsia="Times New Roman" w:hAnsi="Times" w:cs="Times"/>
          <w:sz w:val="20"/>
          <w:szCs w:val="20"/>
          <w:lang w:val="en-US"/>
        </w:rPr>
        <w:t>eprint</w:t>
      </w:r>
      <w:proofErr w:type="spellEnd"/>
      <w:r w:rsidR="00CA582A" w:rsidRPr="00F63920">
        <w:rPr>
          <w:rFonts w:ascii="Times" w:eastAsia="Times New Roman" w:hAnsi="Times" w:cs="Times"/>
          <w:sz w:val="20"/>
          <w:szCs w:val="20"/>
          <w:lang w:val="en-US"/>
        </w:rPr>
        <w:t xml:space="preserve">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proofErr w:type="spellStart"/>
      <w:r w:rsidRPr="00CE6E35">
        <w:rPr>
          <w:rFonts w:ascii="Times New Roman" w:eastAsia="Times New Roman" w:hAnsi="Times New Roman" w:cs="Times New Roman"/>
          <w:sz w:val="20"/>
          <w:szCs w:val="20"/>
          <w:lang w:val="en-US"/>
        </w:rPr>
        <w:t>Shankland</w:t>
      </w:r>
      <w:proofErr w:type="spellEnd"/>
      <w:r w:rsidRPr="00CE6E35">
        <w:rPr>
          <w:rFonts w:ascii="Times New Roman" w:eastAsia="Times New Roman" w:hAnsi="Times New Roman" w:cs="Times New Roman"/>
          <w:sz w:val="20"/>
          <w:szCs w:val="20"/>
          <w:lang w:val="en-US"/>
        </w:rPr>
        <w:t xml:space="preserve">, Stephanie.  “Google Begins Blurring Faces in Street View.”  </w:t>
      </w:r>
      <w:proofErr w:type="spellStart"/>
      <w:r w:rsidRPr="00CE6E35">
        <w:rPr>
          <w:rFonts w:ascii="Times New Roman" w:eastAsia="Times New Roman" w:hAnsi="Times New Roman" w:cs="Times New Roman"/>
          <w:i/>
          <w:sz w:val="20"/>
          <w:szCs w:val="20"/>
          <w:lang w:val="en-US"/>
        </w:rPr>
        <w:t>CNet</w:t>
      </w:r>
      <w:proofErr w:type="spellEnd"/>
      <w:r w:rsidRPr="00CE6E35">
        <w:rPr>
          <w:rFonts w:ascii="Times New Roman" w:eastAsia="Times New Roman" w:hAnsi="Times New Roman" w:cs="Times New Roman"/>
          <w:i/>
          <w:sz w:val="20"/>
          <w:szCs w:val="20"/>
          <w:lang w:val="en-US"/>
        </w:rPr>
        <w:t xml:space="preserve">,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proofErr w:type="spellStart"/>
      <w:r w:rsidRPr="00CE6E35">
        <w:rPr>
          <w:rFonts w:ascii="Times New Roman" w:hAnsi="Times New Roman" w:cs="Times New Roman"/>
          <w:i/>
          <w:iCs/>
          <w:color w:val="222222"/>
          <w:sz w:val="20"/>
          <w:szCs w:val="20"/>
          <w:shd w:val="clear" w:color="auto" w:fill="FFFFFF"/>
        </w:rPr>
        <w:t>Machine</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perception</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of</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three</w:t>
      </w:r>
      <w:proofErr w:type="spellEnd"/>
      <w:r w:rsidRPr="00CE6E35">
        <w:rPr>
          <w:rFonts w:ascii="Times New Roman" w:hAnsi="Times New Roman" w:cs="Times New Roman"/>
          <w:i/>
          <w:iCs/>
          <w:color w:val="222222"/>
          <w:sz w:val="20"/>
          <w:szCs w:val="20"/>
          <w:shd w:val="clear" w:color="auto" w:fill="FFFFFF"/>
        </w:rPr>
        <w:t xml:space="preserve">-dimensional </w:t>
      </w:r>
      <w:proofErr w:type="spellStart"/>
      <w:r w:rsidRPr="00CE6E35">
        <w:rPr>
          <w:rFonts w:ascii="Times New Roman" w:hAnsi="Times New Roman" w:cs="Times New Roman"/>
          <w:i/>
          <w:iCs/>
          <w:color w:val="222222"/>
          <w:sz w:val="20"/>
          <w:szCs w:val="20"/>
          <w:shd w:val="clear" w:color="auto" w:fill="FFFFFF"/>
        </w:rPr>
        <w:t>solids</w:t>
      </w:r>
      <w:proofErr w:type="spellEnd"/>
      <w:r w:rsidRPr="00CE6E35">
        <w:rPr>
          <w:rFonts w:ascii="Times New Roman" w:hAnsi="Times New Roman" w:cs="Times New Roman"/>
          <w:color w:val="222222"/>
          <w:sz w:val="20"/>
          <w:szCs w:val="20"/>
          <w:shd w:val="clear" w:color="auto" w:fill="FFFFFF"/>
        </w:rPr>
        <w:t xml:space="preserve">. </w:t>
      </w:r>
      <w:proofErr w:type="spellStart"/>
      <w:r w:rsidRPr="00CE6E35">
        <w:rPr>
          <w:rFonts w:ascii="Times New Roman" w:hAnsi="Times New Roman" w:cs="Times New Roman"/>
          <w:color w:val="222222"/>
          <w:sz w:val="20"/>
          <w:szCs w:val="20"/>
          <w:shd w:val="clear" w:color="auto" w:fill="FFFFFF"/>
        </w:rPr>
        <w:t>Diss</w:t>
      </w:r>
      <w:proofErr w:type="spellEnd"/>
      <w:r w:rsidRPr="00CE6E35">
        <w:rPr>
          <w:rFonts w:ascii="Times New Roman" w:hAnsi="Times New Roman" w:cs="Times New Roman"/>
          <w:color w:val="222222"/>
          <w:sz w:val="20"/>
          <w:szCs w:val="20"/>
          <w:shd w:val="clear" w:color="auto" w:fill="FFFFFF"/>
        </w:rPr>
        <w:t xml:space="preserve">. Massachusetts Institute </w:t>
      </w:r>
      <w:proofErr w:type="spellStart"/>
      <w:r w:rsidRPr="00CE6E35">
        <w:rPr>
          <w:rFonts w:ascii="Times New Roman" w:hAnsi="Times New Roman" w:cs="Times New Roman"/>
          <w:color w:val="222222"/>
          <w:sz w:val="20"/>
          <w:szCs w:val="20"/>
          <w:shd w:val="clear" w:color="auto" w:fill="FFFFFF"/>
        </w:rPr>
        <w:t>of</w:t>
      </w:r>
      <w:proofErr w:type="spellEnd"/>
      <w:r w:rsidRPr="00CE6E35">
        <w:rPr>
          <w:rFonts w:ascii="Times New Roman" w:hAnsi="Times New Roman" w:cs="Times New Roman"/>
          <w:color w:val="222222"/>
          <w:sz w:val="20"/>
          <w:szCs w:val="20"/>
          <w:shd w:val="clear" w:color="auto" w:fill="FFFFFF"/>
        </w:rPr>
        <w:t xml:space="preserve">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3"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Karen Clark" w:date="2017-11-19T11:54:00Z" w:initials="KC">
    <w:p w14:paraId="40EB861D" w14:textId="04A305CD" w:rsidR="004D3FD0" w:rsidRDefault="004D3FD0">
      <w:pPr>
        <w:pStyle w:val="CommentText"/>
      </w:pPr>
      <w:r>
        <w:rPr>
          <w:rStyle w:val="CommentReference"/>
        </w:rPr>
        <w:annotationRef/>
      </w:r>
      <w:r>
        <w:t xml:space="preserve">Overall good paper but I would re-read and make modifications as suggested.  If I wasn’t in data science the paper would be very difficult to understand.  For </w:t>
      </w:r>
      <w:proofErr w:type="gramStart"/>
      <w:r>
        <w:t>example</w:t>
      </w:r>
      <w:proofErr w:type="gramEnd"/>
      <w:r>
        <w:t xml:space="preserve"> if you hope to share with Dallas Infrastructure planning I’m not sure they would understand what you can offer them.</w:t>
      </w:r>
    </w:p>
    <w:p w14:paraId="7D223288" w14:textId="23F979ED" w:rsidR="004D3FD0" w:rsidRDefault="004D3FD0">
      <w:pPr>
        <w:pStyle w:val="CommentText"/>
      </w:pPr>
    </w:p>
    <w:p w14:paraId="34C74FF1" w14:textId="16FD30EA" w:rsidR="004D3FD0" w:rsidRDefault="004D3FD0">
      <w:pPr>
        <w:pStyle w:val="CommentText"/>
      </w:pPr>
      <w:r>
        <w:t xml:space="preserve">Good job </w:t>
      </w:r>
      <w:proofErr w:type="gramStart"/>
      <w:r>
        <w:t>you</w:t>
      </w:r>
      <w:proofErr w:type="gramEnd"/>
      <w:r>
        <w:t xml:space="preserve"> extension research is outstanding.</w:t>
      </w:r>
    </w:p>
  </w:comment>
  <w:comment w:id="2" w:author="Karen Clark" w:date="2017-11-18T18:33:00Z" w:initials="KC">
    <w:p w14:paraId="3DF42ED3" w14:textId="04208E2A" w:rsidR="00504E43" w:rsidRDefault="00504E43">
      <w:pPr>
        <w:pStyle w:val="CommentText"/>
      </w:pPr>
      <w:r>
        <w:rPr>
          <w:rStyle w:val="CommentReference"/>
        </w:rPr>
        <w:annotationRef/>
      </w:r>
      <w:r>
        <w:t>Hard to read sentence.  Maybe reword</w:t>
      </w:r>
    </w:p>
  </w:comment>
  <w:comment w:id="3" w:author="Andrew Abbott" w:date="2017-12-03T18:35:00Z" w:initials="AA">
    <w:p w14:paraId="275581CE" w14:textId="38112705" w:rsidR="003822CF" w:rsidRDefault="003822CF">
      <w:pPr>
        <w:pStyle w:val="CommentText"/>
      </w:pPr>
      <w:r>
        <w:rPr>
          <w:rStyle w:val="CommentReference"/>
        </w:rPr>
        <w:annotationRef/>
      </w:r>
      <w:r>
        <w:t>reworded</w:t>
      </w:r>
    </w:p>
  </w:comment>
  <w:comment w:id="4" w:author="Karen Clark" w:date="2017-11-18T18:34:00Z" w:initials="KC">
    <w:p w14:paraId="6FFAA1C5" w14:textId="41864D03" w:rsidR="00504E43" w:rsidRDefault="00504E43">
      <w:pPr>
        <w:pStyle w:val="CommentText"/>
      </w:pPr>
      <w:r>
        <w:rPr>
          <w:rStyle w:val="CommentReference"/>
        </w:rPr>
        <w:annotationRef/>
      </w:r>
      <w:r>
        <w:t>I would remove this word</w:t>
      </w:r>
    </w:p>
  </w:comment>
  <w:comment w:id="5" w:author="Andrew Abbott" w:date="2017-12-03T18:35:00Z" w:initials="AA">
    <w:p w14:paraId="45F917E2" w14:textId="6AD5CE3A" w:rsidR="003822CF" w:rsidRDefault="003822CF">
      <w:pPr>
        <w:pStyle w:val="CommentText"/>
      </w:pPr>
      <w:r>
        <w:rPr>
          <w:rStyle w:val="CommentReference"/>
        </w:rPr>
        <w:annotationRef/>
      </w:r>
      <w:r>
        <w:t>Me too.</w:t>
      </w:r>
    </w:p>
  </w:comment>
  <w:comment w:id="6" w:author="Karen Clark" w:date="2017-11-18T18:35:00Z" w:initials="KC">
    <w:p w14:paraId="58453B4A" w14:textId="4AD28B6B" w:rsidR="00504E43" w:rsidRDefault="00504E43">
      <w:pPr>
        <w:pStyle w:val="CommentText"/>
      </w:pPr>
      <w:r>
        <w:rPr>
          <w:rStyle w:val="CommentReference"/>
        </w:rPr>
        <w:annotationRef/>
      </w:r>
      <w:r>
        <w:t>After reading this I have all the information I need.  So why should I read the rest of the paper?  The purpose of the abstract is to hook the reader not provide every little detail.</w:t>
      </w:r>
    </w:p>
  </w:comment>
  <w:comment w:id="7" w:author="Karen Clark" w:date="2017-11-18T18:37:00Z" w:initials="KC">
    <w:p w14:paraId="0A3B5E91" w14:textId="33D635FF" w:rsidR="00504E43" w:rsidRDefault="00504E43">
      <w:pPr>
        <w:pStyle w:val="CommentText"/>
      </w:pPr>
      <w:r>
        <w:rPr>
          <w:rStyle w:val="CommentReference"/>
        </w:rPr>
        <w:annotationRef/>
      </w:r>
      <w:r>
        <w:t>Insight to what?</w:t>
      </w:r>
    </w:p>
  </w:comment>
  <w:comment w:id="8" w:author="Andrew Abbott" w:date="2017-12-03T18:34:00Z" w:initials="AA">
    <w:p w14:paraId="16625DE0" w14:textId="441A74A1" w:rsidR="003822CF" w:rsidRDefault="003822CF">
      <w:pPr>
        <w:pStyle w:val="CommentText"/>
      </w:pPr>
      <w:r>
        <w:rPr>
          <w:rStyle w:val="CommentReference"/>
        </w:rPr>
        <w:annotationRef/>
      </w:r>
      <w:r>
        <w:t>Reworded.</w:t>
      </w:r>
    </w:p>
  </w:comment>
  <w:comment w:id="9" w:author="Karen Clark" w:date="2017-11-18T18:38:00Z" w:initials="KC">
    <w:p w14:paraId="3BE236CD" w14:textId="36167DF0" w:rsidR="00504E43" w:rsidRDefault="00504E43">
      <w:pPr>
        <w:pStyle w:val="CommentText"/>
      </w:pPr>
      <w:r>
        <w:rPr>
          <w:rStyle w:val="CommentReference"/>
        </w:rPr>
        <w:annotationRef/>
      </w:r>
      <w:r>
        <w:t>Since you mention Dallas earlier do you have any data or information on if Dallas received any funds from this Act?  If so how did they utilize it?</w:t>
      </w:r>
    </w:p>
  </w:comment>
  <w:comment w:id="10" w:author="Andrew Abbott" w:date="2017-12-03T18:34:00Z" w:initials="AA">
    <w:p w14:paraId="089FE588" w14:textId="09E0F6A2" w:rsidR="003822CF" w:rsidRDefault="003822CF">
      <w:pPr>
        <w:pStyle w:val="CommentText"/>
      </w:pPr>
      <w:r>
        <w:rPr>
          <w:rStyle w:val="CommentReference"/>
        </w:rPr>
        <w:annotationRef/>
      </w:r>
      <w:r>
        <w:t>Amount and source added.</w:t>
      </w:r>
    </w:p>
  </w:comment>
  <w:comment w:id="11" w:author="Karen Clark" w:date="2017-11-18T18:39:00Z" w:initials="KC">
    <w:p w14:paraId="17EA2B58" w14:textId="16885A74" w:rsidR="00504E43" w:rsidRDefault="00504E43">
      <w:pPr>
        <w:pStyle w:val="CommentText"/>
      </w:pPr>
      <w:r>
        <w:rPr>
          <w:rStyle w:val="CommentReference"/>
        </w:rPr>
        <w:annotationRef/>
      </w:r>
      <w:r>
        <w:t>How do you know this?  I would provide a reference to the source of this data. Otherwise I think this is your opinion</w:t>
      </w:r>
    </w:p>
  </w:comment>
  <w:comment w:id="12" w:author="Andrew Abbott" w:date="2017-12-03T18:34:00Z" w:initials="AA">
    <w:p w14:paraId="41418018" w14:textId="66ACA76D" w:rsidR="003822CF" w:rsidRDefault="003822CF">
      <w:pPr>
        <w:pStyle w:val="CommentText"/>
      </w:pPr>
      <w:r>
        <w:rPr>
          <w:rStyle w:val="CommentReference"/>
        </w:rPr>
        <w:annotationRef/>
      </w:r>
      <w:r>
        <w:t>Removed.</w:t>
      </w:r>
    </w:p>
  </w:comment>
  <w:comment w:id="13" w:author="Karen Clark" w:date="2017-11-18T18:40:00Z" w:initials="KC">
    <w:p w14:paraId="0802CBAB" w14:textId="5E238010" w:rsidR="00504E43" w:rsidRDefault="00504E43">
      <w:pPr>
        <w:pStyle w:val="CommentText"/>
      </w:pPr>
      <w:r>
        <w:rPr>
          <w:rStyle w:val="CommentReference"/>
        </w:rPr>
        <w:annotationRef/>
      </w:r>
      <w:r>
        <w:t>What issue?</w:t>
      </w:r>
    </w:p>
  </w:comment>
  <w:comment w:id="14" w:author="Andrew Abbott" w:date="2017-12-03T18:35:00Z" w:initials="AA">
    <w:p w14:paraId="0512CD0D" w14:textId="4F097EFA" w:rsidR="003822CF" w:rsidRDefault="003822CF">
      <w:pPr>
        <w:pStyle w:val="CommentText"/>
      </w:pPr>
      <w:r>
        <w:rPr>
          <w:rStyle w:val="CommentReference"/>
        </w:rPr>
        <w:annotationRef/>
      </w:r>
      <w:r>
        <w:t xml:space="preserve">Mobility </w:t>
      </w:r>
      <w:r>
        <w:t>issues.</w:t>
      </w:r>
      <w:bookmarkStart w:id="15" w:name="_GoBack"/>
      <w:bookmarkEnd w:id="15"/>
    </w:p>
  </w:comment>
  <w:comment w:id="16" w:author="Karen Clark" w:date="2017-11-18T18:41:00Z" w:initials="KC">
    <w:p w14:paraId="0353D787" w14:textId="1C52ABC1" w:rsidR="00F36636" w:rsidRDefault="00F36636">
      <w:pPr>
        <w:pStyle w:val="CommentText"/>
      </w:pPr>
      <w:r>
        <w:rPr>
          <w:rStyle w:val="CommentReference"/>
        </w:rPr>
        <w:annotationRef/>
      </w:r>
      <w:r>
        <w:t>How do you know this?  Is this your opinion? Do you have data to back this up?</w:t>
      </w:r>
    </w:p>
  </w:comment>
  <w:comment w:id="17" w:author="Andrew Abbott" w:date="2017-12-03T18:33:00Z" w:initials="AA">
    <w:p w14:paraId="4643E296" w14:textId="1B5FB222" w:rsidR="003822CF" w:rsidRDefault="003822CF">
      <w:pPr>
        <w:pStyle w:val="CommentText"/>
      </w:pPr>
      <w:r>
        <w:rPr>
          <w:rStyle w:val="CommentReference"/>
        </w:rPr>
        <w:annotationRef/>
      </w:r>
      <w:r>
        <w:t xml:space="preserve">Reworded. </w:t>
      </w:r>
      <w:proofErr w:type="gramStart"/>
      <w:r>
        <w:t>Also</w:t>
      </w:r>
      <w:proofErr w:type="gramEnd"/>
      <w:r>
        <w:t xml:space="preserve"> this is my experience.</w:t>
      </w:r>
    </w:p>
  </w:comment>
  <w:comment w:id="18" w:author="Karen Clark" w:date="2017-11-18T18:45:00Z" w:initials="KC">
    <w:p w14:paraId="2A93C94E" w14:textId="2166FA12" w:rsidR="00F36636" w:rsidRDefault="00F36636">
      <w:pPr>
        <w:pStyle w:val="CommentText"/>
      </w:pPr>
      <w:r>
        <w:rPr>
          <w:rStyle w:val="CommentReference"/>
        </w:rPr>
        <w:annotationRef/>
      </w:r>
      <w:proofErr w:type="gramStart"/>
      <w:r>
        <w:t>Again</w:t>
      </w:r>
      <w:proofErr w:type="gramEnd"/>
      <w:r>
        <w:t xml:space="preserve"> how do you know this?  Reference your source.  </w:t>
      </w:r>
      <w:proofErr w:type="gramStart"/>
      <w:r>
        <w:t>Also</w:t>
      </w:r>
      <w:proofErr w:type="gramEnd"/>
      <w:r>
        <w:t xml:space="preserve"> is this across the US or a specific state?</w:t>
      </w:r>
    </w:p>
  </w:comment>
  <w:comment w:id="19" w:author="Karen Clark" w:date="2017-11-18T18:48:00Z" w:initials="KC">
    <w:p w14:paraId="069437CB" w14:textId="5590F56E" w:rsidR="00F36636" w:rsidRDefault="00F36636">
      <w:pPr>
        <w:pStyle w:val="CommentText"/>
      </w:pPr>
      <w:r>
        <w:rPr>
          <w:rStyle w:val="CommentReference"/>
        </w:rPr>
        <w:annotationRef/>
      </w:r>
      <w:r>
        <w:t xml:space="preserve">You jump from deaths to obesity with no transition. </w:t>
      </w:r>
      <w:proofErr w:type="gramStart"/>
      <w:r>
        <w:t>Also</w:t>
      </w:r>
      <w:proofErr w:type="gramEnd"/>
      <w:r>
        <w:t xml:space="preserve"> you need to cite your source</w:t>
      </w:r>
    </w:p>
  </w:comment>
  <w:comment w:id="20" w:author="Andrew Abbott" w:date="2017-12-03T18:33:00Z" w:initials="AA">
    <w:p w14:paraId="1078D20D" w14:textId="07BF0588" w:rsidR="003822CF" w:rsidRDefault="003822CF">
      <w:pPr>
        <w:pStyle w:val="CommentText"/>
      </w:pPr>
      <w:r>
        <w:rPr>
          <w:rStyle w:val="CommentReference"/>
        </w:rPr>
        <w:annotationRef/>
      </w:r>
      <w:r>
        <w:t>Transition added.</w:t>
      </w:r>
    </w:p>
  </w:comment>
  <w:comment w:id="21" w:author="Karen Clark" w:date="2017-11-18T18:50:00Z" w:initials="KC">
    <w:p w14:paraId="35245B85" w14:textId="22F54156" w:rsidR="00F36636" w:rsidRDefault="00F36636" w:rsidP="00452DA8">
      <w:pPr>
        <w:pStyle w:val="CommentText"/>
      </w:pPr>
      <w:r>
        <w:rPr>
          <w:rStyle w:val="CommentReference"/>
        </w:rPr>
        <w:annotationRef/>
      </w:r>
      <w:r>
        <w:t>Do you have the source of this?  How do you know how Dallas handles sidewalk infrastructure improvements?</w:t>
      </w:r>
    </w:p>
  </w:comment>
  <w:comment w:id="22" w:author="Karen Clark" w:date="2017-11-18T18:52:00Z" w:initials="KC">
    <w:p w14:paraId="35D83931" w14:textId="13F755CD" w:rsidR="00452DA8" w:rsidRDefault="00452DA8">
      <w:pPr>
        <w:pStyle w:val="CommentText"/>
      </w:pPr>
      <w:r>
        <w:rPr>
          <w:rStyle w:val="CommentReference"/>
        </w:rPr>
        <w:annotationRef/>
      </w:r>
      <w:r>
        <w:t>What data set?  The one previously mentioned?</w:t>
      </w:r>
    </w:p>
  </w:comment>
  <w:comment w:id="23" w:author="Andrew Abbott" w:date="2017-12-03T18:33:00Z" w:initials="AA">
    <w:p w14:paraId="159C842E" w14:textId="790358F6" w:rsidR="003822CF" w:rsidRDefault="003822CF">
      <w:pPr>
        <w:pStyle w:val="CommentText"/>
      </w:pPr>
      <w:r>
        <w:rPr>
          <w:rStyle w:val="CommentReference"/>
        </w:rPr>
        <w:annotationRef/>
      </w:r>
      <w:r>
        <w:t>Data set source moved to here.</w:t>
      </w:r>
    </w:p>
  </w:comment>
  <w:comment w:id="24" w:author="Karen Clark" w:date="2017-11-18T18:53:00Z" w:initials="KC">
    <w:p w14:paraId="12A344DC" w14:textId="5D5CCE3C" w:rsidR="00452DA8" w:rsidRDefault="00452DA8">
      <w:pPr>
        <w:pStyle w:val="CommentText"/>
      </w:pPr>
      <w:r>
        <w:rPr>
          <w:rStyle w:val="CommentReference"/>
        </w:rPr>
        <w:annotationRef/>
      </w:r>
      <w:r>
        <w:t>Wrong word?</w:t>
      </w:r>
    </w:p>
  </w:comment>
  <w:comment w:id="25" w:author="Andrew Abbott" w:date="2017-12-03T18:33:00Z" w:initials="AA">
    <w:p w14:paraId="6E555539" w14:textId="2DBBB85D" w:rsidR="003822CF" w:rsidRDefault="003822CF">
      <w:pPr>
        <w:pStyle w:val="CommentText"/>
      </w:pPr>
      <w:r>
        <w:rPr>
          <w:rStyle w:val="CommentReference"/>
        </w:rPr>
        <w:annotationRef/>
      </w:r>
      <w:r>
        <w:t>fixed</w:t>
      </w:r>
    </w:p>
  </w:comment>
  <w:comment w:id="26" w:author="Karen Clark" w:date="2017-11-18T18:54:00Z" w:initials="KC">
    <w:p w14:paraId="335C9E9D" w14:textId="07ED4587" w:rsidR="00452DA8" w:rsidRDefault="00452DA8">
      <w:pPr>
        <w:pStyle w:val="CommentText"/>
      </w:pPr>
      <w:r>
        <w:rPr>
          <w:rStyle w:val="CommentReference"/>
        </w:rPr>
        <w:annotationRef/>
      </w:r>
      <w:r>
        <w:t>What algorithms?</w:t>
      </w:r>
    </w:p>
  </w:comment>
  <w:comment w:id="27" w:author="Karen Clark" w:date="2017-11-18T18:57:00Z" w:initials="KC">
    <w:p w14:paraId="349101FE" w14:textId="3612572E" w:rsidR="00452DA8" w:rsidRDefault="00452DA8">
      <w:pPr>
        <w:pStyle w:val="CommentText"/>
      </w:pPr>
      <w:r>
        <w:rPr>
          <w:rStyle w:val="CommentReference"/>
        </w:rPr>
        <w:annotationRef/>
      </w:r>
      <w:r>
        <w:t>I am assuming this is from the original source but I would reference it again. You give a lot of percentages and concrete statements of results.</w:t>
      </w:r>
    </w:p>
  </w:comment>
  <w:comment w:id="28" w:author="Andrew Abbott" w:date="2017-12-03T18:32:00Z" w:initials="AA">
    <w:p w14:paraId="341717F8" w14:textId="060E5165" w:rsidR="003822CF" w:rsidRDefault="003822CF">
      <w:pPr>
        <w:pStyle w:val="CommentText"/>
      </w:pPr>
      <w:r>
        <w:rPr>
          <w:rStyle w:val="CommentReference"/>
        </w:rPr>
        <w:annotationRef/>
      </w:r>
      <w:r>
        <w:t>Source added again.</w:t>
      </w:r>
    </w:p>
  </w:comment>
  <w:comment w:id="29" w:author="Karen Clark" w:date="2017-11-18T18:58:00Z" w:initials="KC">
    <w:p w14:paraId="78A75547" w14:textId="4E671228" w:rsidR="00452DA8" w:rsidRDefault="00452DA8">
      <w:pPr>
        <w:pStyle w:val="CommentText"/>
      </w:pPr>
      <w:r>
        <w:rPr>
          <w:rStyle w:val="CommentReference"/>
        </w:rPr>
        <w:annotationRef/>
      </w:r>
      <w:r>
        <w:t>Hard to read maybe reword?</w:t>
      </w:r>
    </w:p>
  </w:comment>
  <w:comment w:id="30" w:author="Andrew Abbott" w:date="2017-12-03T18:32:00Z" w:initials="AA">
    <w:p w14:paraId="1659F700" w14:textId="143799E1" w:rsidR="003822CF" w:rsidRDefault="003822CF">
      <w:pPr>
        <w:pStyle w:val="CommentText"/>
      </w:pPr>
      <w:r>
        <w:rPr>
          <w:rStyle w:val="CommentReference"/>
        </w:rPr>
        <w:annotationRef/>
      </w:r>
      <w:r>
        <w:t>fixed</w:t>
      </w:r>
    </w:p>
  </w:comment>
  <w:comment w:id="31" w:author="Karen Clark" w:date="2017-11-18T18:59:00Z" w:initials="KC">
    <w:p w14:paraId="63307972" w14:textId="014C9570" w:rsidR="00452DA8" w:rsidRDefault="00452DA8">
      <w:pPr>
        <w:pStyle w:val="CommentText"/>
      </w:pPr>
      <w:r>
        <w:rPr>
          <w:rStyle w:val="CommentReference"/>
        </w:rPr>
        <w:annotationRef/>
      </w:r>
      <w:r>
        <w:t>Word???</w:t>
      </w:r>
    </w:p>
  </w:comment>
  <w:comment w:id="32" w:author="Andrew Abbott" w:date="2017-12-03T18:32:00Z" w:initials="AA">
    <w:p w14:paraId="1CE0815F" w14:textId="20FFF4AB" w:rsidR="003822CF" w:rsidRDefault="003822CF">
      <w:pPr>
        <w:pStyle w:val="CommentText"/>
      </w:pPr>
      <w:r>
        <w:rPr>
          <w:rStyle w:val="CommentReference"/>
        </w:rPr>
        <w:annotationRef/>
      </w:r>
      <w:r>
        <w:t>This is the correct spelling outside of North America.</w:t>
      </w:r>
    </w:p>
  </w:comment>
  <w:comment w:id="33" w:author="Karen Clark" w:date="2017-11-18T19:03:00Z" w:initials="KC">
    <w:p w14:paraId="0815BD03" w14:textId="6ECF74DF" w:rsidR="001577FD" w:rsidRDefault="001577FD">
      <w:pPr>
        <w:pStyle w:val="CommentText"/>
      </w:pPr>
      <w:r>
        <w:rPr>
          <w:rStyle w:val="CommentReference"/>
        </w:rPr>
        <w:annotationRef/>
      </w:r>
      <w:r>
        <w:t>Hard to read sentence, maybe reword?</w:t>
      </w:r>
    </w:p>
  </w:comment>
  <w:comment w:id="34" w:author="Andrew Abbott" w:date="2017-12-03T18:31:00Z" w:initials="AA">
    <w:p w14:paraId="6C45D690" w14:textId="08ED9101" w:rsidR="003822CF" w:rsidRDefault="003822CF">
      <w:pPr>
        <w:pStyle w:val="CommentText"/>
      </w:pPr>
      <w:r>
        <w:rPr>
          <w:rStyle w:val="CommentReference"/>
        </w:rPr>
        <w:annotationRef/>
      </w:r>
      <w:r>
        <w:t>Sentence removed.</w:t>
      </w:r>
    </w:p>
  </w:comment>
  <w:comment w:id="35" w:author="Karen Clark" w:date="2017-11-18T19:24:00Z" w:initials="KC">
    <w:p w14:paraId="62545468" w14:textId="18D50DA2" w:rsidR="007B66F7" w:rsidRDefault="007B66F7">
      <w:pPr>
        <w:pStyle w:val="CommentText"/>
      </w:pPr>
      <w:r>
        <w:rPr>
          <w:rStyle w:val="CommentReference"/>
        </w:rPr>
        <w:annotationRef/>
      </w:r>
      <w:r>
        <w:t xml:space="preserve">Your research was very extensive, but this was a very </w:t>
      </w:r>
      <w:proofErr w:type="gramStart"/>
      <w:r>
        <w:t>labor intensive</w:t>
      </w:r>
      <w:proofErr w:type="gramEnd"/>
      <w:r>
        <w:t xml:space="preserve"> section to read.  May graphics or something would help the reader</w:t>
      </w:r>
    </w:p>
  </w:comment>
  <w:comment w:id="36" w:author="Karen Clark" w:date="2017-11-18T19:25:00Z" w:initials="KC">
    <w:p w14:paraId="4078B606" w14:textId="2AC50873" w:rsidR="007B66F7" w:rsidRDefault="007B66F7">
      <w:pPr>
        <w:pStyle w:val="CommentText"/>
      </w:pPr>
      <w:r>
        <w:rPr>
          <w:rStyle w:val="CommentReference"/>
        </w:rPr>
        <w:annotationRef/>
      </w:r>
      <w:proofErr w:type="gramStart"/>
      <w:r>
        <w:t>Again</w:t>
      </w:r>
      <w:proofErr w:type="gramEnd"/>
      <w:r>
        <w:t xml:space="preserve"> this is a very detailed section but with no graphs or visualizations it makes it very hard to read.</w:t>
      </w:r>
    </w:p>
    <w:p w14:paraId="63E20076" w14:textId="77777777" w:rsidR="007B66F7" w:rsidRDefault="007B66F7">
      <w:pPr>
        <w:pStyle w:val="CommentText"/>
      </w:pPr>
    </w:p>
  </w:comment>
  <w:comment w:id="37" w:author="Karen Clark" w:date="2017-11-18T19:13:00Z" w:initials="KC">
    <w:p w14:paraId="666F272C" w14:textId="70199177" w:rsidR="003359FC" w:rsidRDefault="003359FC">
      <w:pPr>
        <w:pStyle w:val="CommentText"/>
      </w:pPr>
      <w:r>
        <w:rPr>
          <w:rStyle w:val="CommentReference"/>
        </w:rPr>
        <w:annotationRef/>
      </w:r>
      <w:r>
        <w:t>These two sentences basically say the same thing</w:t>
      </w:r>
    </w:p>
  </w:comment>
  <w:comment w:id="38" w:author="Andrew Abbott" w:date="2017-12-03T18:31:00Z" w:initials="AA">
    <w:p w14:paraId="1F3BB57C" w14:textId="733C52EA" w:rsidR="003822CF" w:rsidRDefault="003822CF">
      <w:pPr>
        <w:pStyle w:val="CommentText"/>
      </w:pPr>
      <w:r>
        <w:rPr>
          <w:rStyle w:val="CommentReference"/>
        </w:rPr>
        <w:annotationRef/>
      </w:r>
      <w:r>
        <w:t>First removed and “optimal” added to the second.</w:t>
      </w:r>
    </w:p>
  </w:comment>
  <w:comment w:id="39" w:author="Karen Clark" w:date="2017-11-18T19:26:00Z" w:initials="KC">
    <w:p w14:paraId="7038A327" w14:textId="58E17ECF" w:rsidR="007B66F7" w:rsidRDefault="007B66F7">
      <w:pPr>
        <w:pStyle w:val="CommentText"/>
      </w:pPr>
      <w:r>
        <w:rPr>
          <w:rStyle w:val="CommentReference"/>
        </w:rPr>
        <w:annotationRef/>
      </w:r>
      <w:r>
        <w:t>I know you reference each of these figures in paragraphs above but it would be nice if you provided a little description here.</w:t>
      </w:r>
    </w:p>
  </w:comment>
  <w:comment w:id="40" w:author="Karen Clark" w:date="2017-11-18T19:27:00Z" w:initials="KC">
    <w:p w14:paraId="5DCAAD6E" w14:textId="05E7F955" w:rsidR="007B66F7" w:rsidRDefault="007B66F7">
      <w:pPr>
        <w:pStyle w:val="CommentText"/>
      </w:pPr>
      <w:r>
        <w:rPr>
          <w:rStyle w:val="CommentReference"/>
        </w:rPr>
        <w:annotationRef/>
      </w:r>
      <w:r>
        <w:t>What is this?  I know you mention it in the paragraph above but still need to label the figures and adding a brief description helps the reader.</w:t>
      </w:r>
    </w:p>
  </w:comment>
  <w:comment w:id="41" w:author="Andrew Abbott" w:date="2017-12-03T18:31:00Z" w:initials="AA">
    <w:p w14:paraId="7C803BC8" w14:textId="0B0D7B31" w:rsidR="003822CF" w:rsidRDefault="003822CF">
      <w:pPr>
        <w:pStyle w:val="CommentText"/>
      </w:pPr>
      <w:r>
        <w:rPr>
          <w:rStyle w:val="CommentReference"/>
        </w:rPr>
        <w:annotationRef/>
      </w:r>
      <w:r>
        <w:t>Captions added</w:t>
      </w:r>
    </w:p>
  </w:comment>
  <w:comment w:id="42" w:author="Karen Clark" w:date="2017-11-18T19:28:00Z" w:initials="KC">
    <w:p w14:paraId="2F54E009" w14:textId="43EC6A2F" w:rsidR="007B66F7" w:rsidRDefault="007B66F7">
      <w:pPr>
        <w:pStyle w:val="CommentText"/>
      </w:pPr>
      <w:r>
        <w:rPr>
          <w:rStyle w:val="CommentReference"/>
        </w:rPr>
        <w:annotationRef/>
      </w:r>
      <w:r>
        <w:t>Is this your model you are referencing?</w:t>
      </w:r>
    </w:p>
  </w:comment>
  <w:comment w:id="43" w:author="Andrew Abbott" w:date="2017-12-03T18:30:00Z" w:initials="AA">
    <w:p w14:paraId="72441D25" w14:textId="053FD2A2" w:rsidR="003822CF" w:rsidRDefault="003822CF">
      <w:pPr>
        <w:pStyle w:val="CommentText"/>
      </w:pPr>
      <w:r>
        <w:rPr>
          <w:rStyle w:val="CommentReference"/>
        </w:rPr>
        <w:annotationRef/>
      </w:r>
      <w:r>
        <w:t>clarified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C74FF1" w15:done="0"/>
  <w15:commentEx w15:paraId="3DF42ED3" w15:done="0"/>
  <w15:commentEx w15:paraId="275581CE" w15:paraIdParent="3DF42ED3" w15:done="0"/>
  <w15:commentEx w15:paraId="6FFAA1C5" w15:done="0"/>
  <w15:commentEx w15:paraId="45F917E2" w15:paraIdParent="6FFAA1C5" w15:done="0"/>
  <w15:commentEx w15:paraId="58453B4A" w15:done="0"/>
  <w15:commentEx w15:paraId="0A3B5E91" w15:done="0"/>
  <w15:commentEx w15:paraId="16625DE0" w15:paraIdParent="0A3B5E91" w15:done="0"/>
  <w15:commentEx w15:paraId="3BE236CD" w15:done="0"/>
  <w15:commentEx w15:paraId="089FE588" w15:paraIdParent="3BE236CD" w15:done="0"/>
  <w15:commentEx w15:paraId="17EA2B58" w15:done="0"/>
  <w15:commentEx w15:paraId="41418018" w15:paraIdParent="17EA2B58" w15:done="0"/>
  <w15:commentEx w15:paraId="0802CBAB" w15:done="0"/>
  <w15:commentEx w15:paraId="0512CD0D" w15:paraIdParent="0802CBAB" w15:done="0"/>
  <w15:commentEx w15:paraId="0353D787" w15:done="0"/>
  <w15:commentEx w15:paraId="4643E296" w15:paraIdParent="0353D787" w15:done="0"/>
  <w15:commentEx w15:paraId="2A93C94E" w15:done="0"/>
  <w15:commentEx w15:paraId="069437CB" w15:done="0"/>
  <w15:commentEx w15:paraId="1078D20D" w15:paraIdParent="069437CB" w15:done="0"/>
  <w15:commentEx w15:paraId="35245B85" w15:done="0"/>
  <w15:commentEx w15:paraId="35D83931" w15:done="0"/>
  <w15:commentEx w15:paraId="159C842E" w15:paraIdParent="35D83931" w15:done="0"/>
  <w15:commentEx w15:paraId="12A344DC" w15:done="0"/>
  <w15:commentEx w15:paraId="6E555539" w15:paraIdParent="12A344DC" w15:done="0"/>
  <w15:commentEx w15:paraId="335C9E9D" w15:done="0"/>
  <w15:commentEx w15:paraId="349101FE" w15:done="0"/>
  <w15:commentEx w15:paraId="341717F8" w15:paraIdParent="349101FE" w15:done="0"/>
  <w15:commentEx w15:paraId="78A75547" w15:done="0"/>
  <w15:commentEx w15:paraId="1659F700" w15:paraIdParent="78A75547" w15:done="0"/>
  <w15:commentEx w15:paraId="63307972" w15:done="0"/>
  <w15:commentEx w15:paraId="1CE0815F" w15:paraIdParent="63307972" w15:done="0"/>
  <w15:commentEx w15:paraId="0815BD03" w15:done="0"/>
  <w15:commentEx w15:paraId="6C45D690" w15:paraIdParent="0815BD03" w15:done="0"/>
  <w15:commentEx w15:paraId="62545468" w15:done="0"/>
  <w15:commentEx w15:paraId="63E20076" w15:done="0"/>
  <w15:commentEx w15:paraId="666F272C" w15:done="0"/>
  <w15:commentEx w15:paraId="1F3BB57C" w15:paraIdParent="666F272C" w15:done="0"/>
  <w15:commentEx w15:paraId="7038A327" w15:done="0"/>
  <w15:commentEx w15:paraId="5DCAAD6E" w15:done="0"/>
  <w15:commentEx w15:paraId="7C803BC8" w15:paraIdParent="5DCAAD6E" w15:done="0"/>
  <w15:commentEx w15:paraId="2F54E009" w15:done="0"/>
  <w15:commentEx w15:paraId="72441D25" w15:paraIdParent="2F54E0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C74FF1" w16cid:durableId="1DBBEF86"/>
  <w16cid:commentId w16cid:paraId="3DF42ED3" w16cid:durableId="1DBAFB77"/>
  <w16cid:commentId w16cid:paraId="6FFAA1C5" w16cid:durableId="1DBAFBBE"/>
  <w16cid:commentId w16cid:paraId="58453B4A" w16cid:durableId="1DBAFC02"/>
  <w16cid:commentId w16cid:paraId="0A3B5E91" w16cid:durableId="1DBAFC76"/>
  <w16cid:commentId w16cid:paraId="3BE236CD" w16cid:durableId="1DBAFCAC"/>
  <w16cid:commentId w16cid:paraId="17EA2B58" w16cid:durableId="1DBAFCF8"/>
  <w16cid:commentId w16cid:paraId="0802CBAB" w16cid:durableId="1DBAFD22"/>
  <w16cid:commentId w16cid:paraId="0353D787" w16cid:durableId="1DBAFD4A"/>
  <w16cid:commentId w16cid:paraId="2A93C94E" w16cid:durableId="1DBAFE54"/>
  <w16cid:commentId w16cid:paraId="069437CB" w16cid:durableId="1DBAFEED"/>
  <w16cid:commentId w16cid:paraId="35245B85" w16cid:durableId="1DBAFF6C"/>
  <w16cid:commentId w16cid:paraId="35D83931" w16cid:durableId="1DBAFFFC"/>
  <w16cid:commentId w16cid:paraId="12A344DC" w16cid:durableId="1DBB0029"/>
  <w16cid:commentId w16cid:paraId="335C9E9D" w16cid:durableId="1DBB0051"/>
  <w16cid:commentId w16cid:paraId="349101FE" w16cid:durableId="1DBB00FF"/>
  <w16cid:commentId w16cid:paraId="78A75547" w16cid:durableId="1DBB014F"/>
  <w16cid:commentId w16cid:paraId="63307972" w16cid:durableId="1DBB019C"/>
  <w16cid:commentId w16cid:paraId="0815BD03" w16cid:durableId="1DBB0295"/>
  <w16cid:commentId w16cid:paraId="62545468" w16cid:durableId="1DBB0751"/>
  <w16cid:commentId w16cid:paraId="63E20076" w16cid:durableId="1DBB07A8"/>
  <w16cid:commentId w16cid:paraId="666F272C" w16cid:durableId="1DBB04CF"/>
  <w16cid:commentId w16cid:paraId="7038A327" w16cid:durableId="1DBB07D4"/>
  <w16cid:commentId w16cid:paraId="5DCAAD6E" w16cid:durableId="1DBB0805"/>
  <w16cid:commentId w16cid:paraId="2F54E009" w16cid:durableId="1DBB084B"/>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5ED40" w14:textId="77777777" w:rsidR="00434D5C" w:rsidRDefault="00434D5C">
      <w:r>
        <w:separator/>
      </w:r>
    </w:p>
  </w:endnote>
  <w:endnote w:type="continuationSeparator" w:id="0">
    <w:p w14:paraId="323F8935" w14:textId="77777777" w:rsidR="00434D5C" w:rsidRDefault="00434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54E5B2" w14:textId="77777777" w:rsidR="00434D5C" w:rsidRDefault="00434D5C">
      <w:r>
        <w:separator/>
      </w:r>
    </w:p>
  </w:footnote>
  <w:footnote w:type="continuationSeparator" w:id="0">
    <w:p w14:paraId="621F6656" w14:textId="77777777" w:rsidR="00434D5C" w:rsidRDefault="00434D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ren Clark">
    <w15:presenceInfo w15:providerId="Windows Live" w15:userId="34e7eb377062062f"/>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40D46"/>
    <w:rsid w:val="00045F2C"/>
    <w:rsid w:val="000469B2"/>
    <w:rsid w:val="00046ED1"/>
    <w:rsid w:val="00050DFE"/>
    <w:rsid w:val="000705DF"/>
    <w:rsid w:val="00081042"/>
    <w:rsid w:val="00082840"/>
    <w:rsid w:val="000933AE"/>
    <w:rsid w:val="00094440"/>
    <w:rsid w:val="000A666D"/>
    <w:rsid w:val="000C489F"/>
    <w:rsid w:val="000E2AFB"/>
    <w:rsid w:val="000E57B3"/>
    <w:rsid w:val="000F3122"/>
    <w:rsid w:val="00103A2F"/>
    <w:rsid w:val="00106615"/>
    <w:rsid w:val="001112CF"/>
    <w:rsid w:val="001139C0"/>
    <w:rsid w:val="0012032B"/>
    <w:rsid w:val="001254D9"/>
    <w:rsid w:val="001532C0"/>
    <w:rsid w:val="00153D88"/>
    <w:rsid w:val="001577FD"/>
    <w:rsid w:val="001600E6"/>
    <w:rsid w:val="0016262C"/>
    <w:rsid w:val="00165C6D"/>
    <w:rsid w:val="001663DE"/>
    <w:rsid w:val="00177985"/>
    <w:rsid w:val="001866D9"/>
    <w:rsid w:val="001A678C"/>
    <w:rsid w:val="001B0362"/>
    <w:rsid w:val="001B1F10"/>
    <w:rsid w:val="001B57E6"/>
    <w:rsid w:val="001C2FC8"/>
    <w:rsid w:val="001D07CA"/>
    <w:rsid w:val="001D1E48"/>
    <w:rsid w:val="001D3036"/>
    <w:rsid w:val="001D555C"/>
    <w:rsid w:val="001D6D83"/>
    <w:rsid w:val="001E2B8E"/>
    <w:rsid w:val="001E3652"/>
    <w:rsid w:val="001E62DF"/>
    <w:rsid w:val="001F01B1"/>
    <w:rsid w:val="00202053"/>
    <w:rsid w:val="00203798"/>
    <w:rsid w:val="00206643"/>
    <w:rsid w:val="002272CA"/>
    <w:rsid w:val="00240F13"/>
    <w:rsid w:val="00252BAB"/>
    <w:rsid w:val="0027304D"/>
    <w:rsid w:val="002A3EE9"/>
    <w:rsid w:val="002B41DD"/>
    <w:rsid w:val="002D1B14"/>
    <w:rsid w:val="002D35F4"/>
    <w:rsid w:val="002D7DC7"/>
    <w:rsid w:val="002E6EF3"/>
    <w:rsid w:val="002F1B8D"/>
    <w:rsid w:val="00320C63"/>
    <w:rsid w:val="0032197B"/>
    <w:rsid w:val="003359FC"/>
    <w:rsid w:val="00335DD8"/>
    <w:rsid w:val="00345461"/>
    <w:rsid w:val="00371779"/>
    <w:rsid w:val="00372943"/>
    <w:rsid w:val="00380BBB"/>
    <w:rsid w:val="00380F82"/>
    <w:rsid w:val="003822CF"/>
    <w:rsid w:val="0038784E"/>
    <w:rsid w:val="003A5EE7"/>
    <w:rsid w:val="003A7666"/>
    <w:rsid w:val="003A7C94"/>
    <w:rsid w:val="003B33BB"/>
    <w:rsid w:val="003B702D"/>
    <w:rsid w:val="003C485C"/>
    <w:rsid w:val="003C5FA0"/>
    <w:rsid w:val="003C625B"/>
    <w:rsid w:val="003D3C40"/>
    <w:rsid w:val="003E1A9B"/>
    <w:rsid w:val="003E5E9A"/>
    <w:rsid w:val="003F1153"/>
    <w:rsid w:val="003F5055"/>
    <w:rsid w:val="0042313B"/>
    <w:rsid w:val="004240F9"/>
    <w:rsid w:val="00424480"/>
    <w:rsid w:val="00425991"/>
    <w:rsid w:val="00427D8E"/>
    <w:rsid w:val="00434D5C"/>
    <w:rsid w:val="00440F4B"/>
    <w:rsid w:val="00445BF7"/>
    <w:rsid w:val="00450E33"/>
    <w:rsid w:val="00452DA8"/>
    <w:rsid w:val="00464F23"/>
    <w:rsid w:val="00466D43"/>
    <w:rsid w:val="00480507"/>
    <w:rsid w:val="004814F8"/>
    <w:rsid w:val="0048347C"/>
    <w:rsid w:val="004B154C"/>
    <w:rsid w:val="004B44C0"/>
    <w:rsid w:val="004C09F5"/>
    <w:rsid w:val="004C3295"/>
    <w:rsid w:val="004D137A"/>
    <w:rsid w:val="004D27DA"/>
    <w:rsid w:val="004D3FD0"/>
    <w:rsid w:val="004E3367"/>
    <w:rsid w:val="004E3B12"/>
    <w:rsid w:val="004E59A7"/>
    <w:rsid w:val="00504E43"/>
    <w:rsid w:val="00506D18"/>
    <w:rsid w:val="00511261"/>
    <w:rsid w:val="005175D5"/>
    <w:rsid w:val="0052300D"/>
    <w:rsid w:val="00523499"/>
    <w:rsid w:val="00524D86"/>
    <w:rsid w:val="0052754B"/>
    <w:rsid w:val="00530A91"/>
    <w:rsid w:val="00532FCF"/>
    <w:rsid w:val="00535790"/>
    <w:rsid w:val="005515BD"/>
    <w:rsid w:val="0056444A"/>
    <w:rsid w:val="00586CFF"/>
    <w:rsid w:val="005E0D75"/>
    <w:rsid w:val="005E0F25"/>
    <w:rsid w:val="005E3668"/>
    <w:rsid w:val="005F30A3"/>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764C6"/>
    <w:rsid w:val="00684F23"/>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52FF1"/>
    <w:rsid w:val="007718FC"/>
    <w:rsid w:val="007752E7"/>
    <w:rsid w:val="00777349"/>
    <w:rsid w:val="00782203"/>
    <w:rsid w:val="00784307"/>
    <w:rsid w:val="00793559"/>
    <w:rsid w:val="00795BFB"/>
    <w:rsid w:val="007A2A24"/>
    <w:rsid w:val="007B0797"/>
    <w:rsid w:val="007B0FD2"/>
    <w:rsid w:val="007B61CB"/>
    <w:rsid w:val="007B66F7"/>
    <w:rsid w:val="007C7163"/>
    <w:rsid w:val="007C7CCB"/>
    <w:rsid w:val="007D6CFA"/>
    <w:rsid w:val="007F381A"/>
    <w:rsid w:val="008061F9"/>
    <w:rsid w:val="00810F48"/>
    <w:rsid w:val="00812D4E"/>
    <w:rsid w:val="0082263A"/>
    <w:rsid w:val="008241F8"/>
    <w:rsid w:val="00827783"/>
    <w:rsid w:val="008362EF"/>
    <w:rsid w:val="00844F4D"/>
    <w:rsid w:val="00851123"/>
    <w:rsid w:val="00854385"/>
    <w:rsid w:val="00870CF9"/>
    <w:rsid w:val="0088639B"/>
    <w:rsid w:val="008A0799"/>
    <w:rsid w:val="008B0216"/>
    <w:rsid w:val="008B65DE"/>
    <w:rsid w:val="008C24B4"/>
    <w:rsid w:val="008C3723"/>
    <w:rsid w:val="008C5BE0"/>
    <w:rsid w:val="008D01CF"/>
    <w:rsid w:val="008D57A5"/>
    <w:rsid w:val="008E6912"/>
    <w:rsid w:val="008F5F72"/>
    <w:rsid w:val="009025BF"/>
    <w:rsid w:val="009061C5"/>
    <w:rsid w:val="00910942"/>
    <w:rsid w:val="00910DCE"/>
    <w:rsid w:val="00914605"/>
    <w:rsid w:val="00920328"/>
    <w:rsid w:val="00921A4D"/>
    <w:rsid w:val="00921A9E"/>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51E1C"/>
    <w:rsid w:val="00B52FF3"/>
    <w:rsid w:val="00B548F6"/>
    <w:rsid w:val="00B61D6E"/>
    <w:rsid w:val="00B66EA8"/>
    <w:rsid w:val="00B73B87"/>
    <w:rsid w:val="00B813A9"/>
    <w:rsid w:val="00B96F49"/>
    <w:rsid w:val="00BA0F82"/>
    <w:rsid w:val="00BA3E47"/>
    <w:rsid w:val="00BB3F9D"/>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951AE"/>
    <w:rsid w:val="00CA4E21"/>
    <w:rsid w:val="00CA582A"/>
    <w:rsid w:val="00CA6444"/>
    <w:rsid w:val="00CB33D6"/>
    <w:rsid w:val="00CB551E"/>
    <w:rsid w:val="00CB61BF"/>
    <w:rsid w:val="00CC3E40"/>
    <w:rsid w:val="00CC655F"/>
    <w:rsid w:val="00CC7879"/>
    <w:rsid w:val="00CD1173"/>
    <w:rsid w:val="00CD66A6"/>
    <w:rsid w:val="00CE21D1"/>
    <w:rsid w:val="00CE6E35"/>
    <w:rsid w:val="00CF0521"/>
    <w:rsid w:val="00CF16AF"/>
    <w:rsid w:val="00CF5A88"/>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6636"/>
    <w:rsid w:val="00F37FF1"/>
    <w:rsid w:val="00F44D2A"/>
    <w:rsid w:val="00F5406F"/>
    <w:rsid w:val="00F63920"/>
    <w:rsid w:val="00F764B2"/>
    <w:rsid w:val="00F8500D"/>
    <w:rsid w:val="00FA2B9C"/>
    <w:rsid w:val="00FA56A5"/>
    <w:rsid w:val="00FC5213"/>
    <w:rsid w:val="00FC780E"/>
    <w:rsid w:val="00FC7C69"/>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treasury.gov/initiatives/recovery/Pages/recovery-act.aspx"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7"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21E4928-82F5-B346-8C5E-BA091AD1C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1</TotalTime>
  <Pages>12</Pages>
  <Words>5160</Words>
  <Characters>29414</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34505</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2</cp:revision>
  <cp:lastPrinted>2017-10-30T15:23:00Z</cp:lastPrinted>
  <dcterms:created xsi:type="dcterms:W3CDTF">2017-12-04T00:36:00Z</dcterms:created>
  <dcterms:modified xsi:type="dcterms:W3CDTF">2017-12-04T00:36:00Z</dcterms:modified>
</cp:coreProperties>
</file>